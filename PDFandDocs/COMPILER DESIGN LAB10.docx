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6" Type="http://schemas.microsoft.com/office/2020/02/relationships/classificationlabels" Target="docMetadata/LabelInfo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A9CDC3" w14:textId="77777777" w:rsidR="00952F7D" w:rsidRPr="00BF4E12" w:rsidRDefault="00DF198B" w:rsidP="00DF198B">
      <w:pPr>
        <w:pStyle w:val="GraphicAnchor"/>
        <w:rPr>
          <w:sz w:val="6"/>
          <w:szCs w:val="20"/>
        </w:rPr>
      </w:pPr>
      <w:r w:rsidRPr="00BF4E12">
        <w:rPr>
          <w:noProof/>
          <w:sz w:val="6"/>
          <w:szCs w:val="20"/>
          <w:lang w:val="en-AU" w:eastAsia="en-AU"/>
        </w:rPr>
        <w:drawing>
          <wp:anchor distT="0" distB="0" distL="114300" distR="114300" simplePos="0" relativeHeight="251657216" behindDoc="1" locked="1" layoutInCell="1" allowOverlap="1" wp14:anchorId="0E135146" wp14:editId="1621A48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 descr="Decorative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0" w:type="auto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:rsidRPr="00BF4E12" w14:paraId="7E4D525E" w14:textId="77777777" w:rsidTr="00EB7C2B">
        <w:trPr>
          <w:trHeight w:val="1083"/>
        </w:trPr>
        <w:tc>
          <w:tcPr>
            <w:tcW w:w="10790" w:type="dxa"/>
            <w:gridSpan w:val="9"/>
          </w:tcPr>
          <w:p w14:paraId="3D4795DF" w14:textId="77777777" w:rsidR="00DF198B" w:rsidRPr="00BF4E12" w:rsidRDefault="00DF198B">
            <w:pPr>
              <w:rPr>
                <w:sz w:val="20"/>
                <w:szCs w:val="20"/>
              </w:rPr>
            </w:pPr>
          </w:p>
        </w:tc>
      </w:tr>
      <w:tr w:rsidR="00DF198B" w:rsidRPr="00BF4E12" w14:paraId="1AF42364" w14:textId="77777777" w:rsidTr="00EB7C2B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775DCF7D" w14:textId="77777777" w:rsidR="00DF198B" w:rsidRPr="00BF4E12" w:rsidRDefault="00DF198B">
            <w:pPr>
              <w:rPr>
                <w:sz w:val="20"/>
                <w:szCs w:val="20"/>
              </w:rPr>
            </w:pPr>
          </w:p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64EDEB9D" w14:textId="1078C1B9" w:rsidR="00DF198B" w:rsidRPr="00BF4E12" w:rsidRDefault="00402318" w:rsidP="00EB7C2B">
            <w:pPr>
              <w:pStyle w:val="Heading1"/>
              <w:rPr>
                <w:sz w:val="44"/>
                <w:szCs w:val="44"/>
              </w:rPr>
            </w:pPr>
            <w:r w:rsidRPr="00BF4E12">
              <w:rPr>
                <w:sz w:val="44"/>
                <w:szCs w:val="44"/>
              </w:rPr>
              <w:t>COMPILER DESIGN LAB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1674D3F5" w14:textId="77777777" w:rsidR="00DF198B" w:rsidRPr="00BF4E12" w:rsidRDefault="00DF198B">
            <w:pPr>
              <w:rPr>
                <w:sz w:val="20"/>
                <w:szCs w:val="20"/>
              </w:rPr>
            </w:pPr>
          </w:p>
        </w:tc>
      </w:tr>
      <w:tr w:rsidR="00DF198B" w:rsidRPr="00BF4E12" w14:paraId="79A8224D" w14:textId="77777777" w:rsidTr="00EB7C2B">
        <w:trPr>
          <w:trHeight w:val="1837"/>
        </w:trPr>
        <w:tc>
          <w:tcPr>
            <w:tcW w:w="1170" w:type="dxa"/>
          </w:tcPr>
          <w:p w14:paraId="22FE6E73" w14:textId="77777777" w:rsidR="00DF198B" w:rsidRPr="00BF4E12" w:rsidRDefault="00DF198B">
            <w:pPr>
              <w:rPr>
                <w:sz w:val="20"/>
                <w:szCs w:val="20"/>
              </w:rPr>
            </w:pPr>
          </w:p>
        </w:tc>
        <w:tc>
          <w:tcPr>
            <w:tcW w:w="8460" w:type="dxa"/>
            <w:gridSpan w:val="7"/>
          </w:tcPr>
          <w:p w14:paraId="15DFF152" w14:textId="77777777" w:rsidR="00DF198B" w:rsidRPr="00BF4E12" w:rsidRDefault="00DF198B">
            <w:pPr>
              <w:rPr>
                <w:sz w:val="20"/>
                <w:szCs w:val="20"/>
              </w:rPr>
            </w:pPr>
          </w:p>
        </w:tc>
        <w:tc>
          <w:tcPr>
            <w:tcW w:w="1160" w:type="dxa"/>
          </w:tcPr>
          <w:p w14:paraId="4B398B77" w14:textId="77777777" w:rsidR="00DF198B" w:rsidRPr="00BF4E12" w:rsidRDefault="00DF198B">
            <w:pPr>
              <w:rPr>
                <w:sz w:val="20"/>
                <w:szCs w:val="20"/>
              </w:rPr>
            </w:pPr>
          </w:p>
        </w:tc>
      </w:tr>
      <w:tr w:rsidR="00DF198B" w:rsidRPr="00BF4E12" w14:paraId="760D7E59" w14:textId="77777777" w:rsidTr="00EB7C2B">
        <w:trPr>
          <w:trHeight w:val="929"/>
        </w:trPr>
        <w:tc>
          <w:tcPr>
            <w:tcW w:w="2397" w:type="dxa"/>
            <w:gridSpan w:val="4"/>
          </w:tcPr>
          <w:p w14:paraId="4238EE84" w14:textId="77777777" w:rsidR="00DF198B" w:rsidRPr="00BF4E12" w:rsidRDefault="00DF198B">
            <w:pPr>
              <w:rPr>
                <w:sz w:val="20"/>
                <w:szCs w:val="20"/>
              </w:rPr>
            </w:pPr>
          </w:p>
        </w:tc>
        <w:tc>
          <w:tcPr>
            <w:tcW w:w="5995" w:type="dxa"/>
            <w:shd w:val="clear" w:color="auto" w:fill="FFFFFF" w:themeFill="background1"/>
          </w:tcPr>
          <w:p w14:paraId="1D231240" w14:textId="77777777" w:rsidR="00DF198B" w:rsidRPr="00BF4E12" w:rsidRDefault="00DF198B" w:rsidP="00DF198B">
            <w:pPr>
              <w:jc w:val="center"/>
              <w:rPr>
                <w:rFonts w:ascii="Georgia" w:hAnsi="Georgia"/>
                <w:sz w:val="40"/>
                <w:szCs w:val="40"/>
              </w:rPr>
            </w:pPr>
          </w:p>
        </w:tc>
        <w:tc>
          <w:tcPr>
            <w:tcW w:w="2398" w:type="dxa"/>
            <w:gridSpan w:val="4"/>
          </w:tcPr>
          <w:p w14:paraId="657FE1FC" w14:textId="77777777" w:rsidR="00DF198B" w:rsidRPr="00BF4E12" w:rsidRDefault="00DF198B">
            <w:pPr>
              <w:rPr>
                <w:sz w:val="20"/>
                <w:szCs w:val="20"/>
              </w:rPr>
            </w:pPr>
          </w:p>
        </w:tc>
      </w:tr>
      <w:tr w:rsidR="00DF198B" w:rsidRPr="00BF4E12" w14:paraId="709C734A" w14:textId="77777777" w:rsidTr="00EB7C2B">
        <w:trPr>
          <w:trHeight w:val="1460"/>
        </w:trPr>
        <w:tc>
          <w:tcPr>
            <w:tcW w:w="2397" w:type="dxa"/>
            <w:gridSpan w:val="4"/>
          </w:tcPr>
          <w:p w14:paraId="7EB51B8F" w14:textId="77777777" w:rsidR="00DF198B" w:rsidRPr="00BF4E12" w:rsidRDefault="00DF198B">
            <w:pPr>
              <w:rPr>
                <w:sz w:val="20"/>
                <w:szCs w:val="20"/>
              </w:rPr>
            </w:pPr>
          </w:p>
        </w:tc>
        <w:tc>
          <w:tcPr>
            <w:tcW w:w="5995" w:type="dxa"/>
            <w:shd w:val="clear" w:color="auto" w:fill="FFFFFF" w:themeFill="background1"/>
          </w:tcPr>
          <w:p w14:paraId="04EF2747" w14:textId="77777777" w:rsidR="00D02446" w:rsidRPr="00BF4E12" w:rsidRDefault="00D02446" w:rsidP="00D02446">
            <w:pPr>
              <w:pStyle w:val="Heading2"/>
              <w:rPr>
                <w:sz w:val="40"/>
                <w:szCs w:val="40"/>
              </w:rPr>
            </w:pPr>
            <w:r w:rsidRPr="00BF4E12">
              <w:rPr>
                <w:sz w:val="40"/>
                <w:szCs w:val="40"/>
              </w:rPr>
              <w:t>SUBMITTED BY:</w:t>
            </w:r>
          </w:p>
        </w:tc>
        <w:tc>
          <w:tcPr>
            <w:tcW w:w="2398" w:type="dxa"/>
            <w:gridSpan w:val="4"/>
          </w:tcPr>
          <w:p w14:paraId="65C278AD" w14:textId="77777777" w:rsidR="00DF198B" w:rsidRPr="00BF4E12" w:rsidRDefault="00DF198B">
            <w:pPr>
              <w:rPr>
                <w:sz w:val="20"/>
                <w:szCs w:val="20"/>
              </w:rPr>
            </w:pPr>
          </w:p>
        </w:tc>
      </w:tr>
      <w:tr w:rsidR="00DF198B" w:rsidRPr="00BF4E12" w14:paraId="43E7B32D" w14:textId="77777777" w:rsidTr="00EB7C2B">
        <w:trPr>
          <w:trHeight w:val="7176"/>
        </w:trPr>
        <w:tc>
          <w:tcPr>
            <w:tcW w:w="2397" w:type="dxa"/>
            <w:gridSpan w:val="4"/>
          </w:tcPr>
          <w:p w14:paraId="3CFFD40C" w14:textId="77777777" w:rsidR="00DF198B" w:rsidRPr="00BF4E12" w:rsidRDefault="00DF198B" w:rsidP="00DF198B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</w:tcPr>
          <w:p w14:paraId="3D769512" w14:textId="77777777" w:rsidR="00D02446" w:rsidRPr="00BF4E12" w:rsidRDefault="00D02446" w:rsidP="00D02446">
            <w:pPr>
              <w:pStyle w:val="Heading1"/>
              <w:rPr>
                <w:sz w:val="44"/>
                <w:szCs w:val="44"/>
              </w:rPr>
            </w:pPr>
            <w:r w:rsidRPr="00BF4E12">
              <w:rPr>
                <w:sz w:val="44"/>
                <w:szCs w:val="44"/>
              </w:rPr>
              <w:t>SAMAR MITTAL</w:t>
            </w:r>
          </w:p>
          <w:p w14:paraId="09419CAC" w14:textId="77777777" w:rsidR="00D02446" w:rsidRPr="00BF4E12" w:rsidRDefault="00D02446" w:rsidP="00D02446">
            <w:pPr>
              <w:pStyle w:val="Heading1"/>
              <w:rPr>
                <w:sz w:val="44"/>
                <w:szCs w:val="44"/>
              </w:rPr>
            </w:pPr>
            <w:r w:rsidRPr="00BF4E12">
              <w:rPr>
                <w:sz w:val="44"/>
                <w:szCs w:val="44"/>
              </w:rPr>
              <w:t>MIS: 112315159</w:t>
            </w:r>
          </w:p>
          <w:p w14:paraId="352430C0" w14:textId="77777777" w:rsidR="00D02446" w:rsidRPr="00BF4E12" w:rsidRDefault="00D02446" w:rsidP="00D02446">
            <w:pPr>
              <w:rPr>
                <w:sz w:val="20"/>
                <w:szCs w:val="20"/>
              </w:rPr>
            </w:pPr>
          </w:p>
          <w:p w14:paraId="486F0D6A" w14:textId="77777777" w:rsidR="00D02446" w:rsidRPr="00BF4E12" w:rsidRDefault="00D02446" w:rsidP="00D02446">
            <w:pPr>
              <w:rPr>
                <w:sz w:val="20"/>
                <w:szCs w:val="20"/>
              </w:rPr>
            </w:pPr>
          </w:p>
          <w:p w14:paraId="67628947" w14:textId="77777777" w:rsidR="00D02446" w:rsidRPr="00BF4E12" w:rsidRDefault="00D02446" w:rsidP="00D02446">
            <w:pPr>
              <w:rPr>
                <w:sz w:val="20"/>
                <w:szCs w:val="20"/>
              </w:rPr>
            </w:pPr>
          </w:p>
          <w:p w14:paraId="4A39469A" w14:textId="77777777" w:rsidR="00D02446" w:rsidRPr="00BF4E12" w:rsidRDefault="00D02446" w:rsidP="00D02446">
            <w:pPr>
              <w:rPr>
                <w:sz w:val="20"/>
                <w:szCs w:val="20"/>
              </w:rPr>
            </w:pPr>
          </w:p>
          <w:p w14:paraId="12566BAC" w14:textId="77777777" w:rsidR="00D02446" w:rsidRPr="00BF4E12" w:rsidRDefault="00D02446" w:rsidP="00D02446">
            <w:pPr>
              <w:rPr>
                <w:sz w:val="20"/>
                <w:szCs w:val="20"/>
              </w:rPr>
            </w:pPr>
          </w:p>
          <w:p w14:paraId="186D6447" w14:textId="77777777" w:rsidR="00D02446" w:rsidRPr="00BF4E12" w:rsidRDefault="00D02446" w:rsidP="00D02446">
            <w:pPr>
              <w:rPr>
                <w:sz w:val="20"/>
                <w:szCs w:val="20"/>
              </w:rPr>
            </w:pPr>
          </w:p>
          <w:p w14:paraId="37ACB383" w14:textId="77777777" w:rsidR="00D02446" w:rsidRPr="00BF4E12" w:rsidRDefault="00D02446" w:rsidP="00D02446">
            <w:pPr>
              <w:pStyle w:val="Heading2"/>
              <w:rPr>
                <w:sz w:val="40"/>
                <w:szCs w:val="40"/>
              </w:rPr>
            </w:pPr>
            <w:r w:rsidRPr="00BF4E12">
              <w:rPr>
                <w:sz w:val="40"/>
                <w:szCs w:val="40"/>
              </w:rPr>
              <w:t>FACULTY:</w:t>
            </w:r>
          </w:p>
          <w:p w14:paraId="776F7982" w14:textId="77777777" w:rsidR="00D02446" w:rsidRPr="00BF4E12" w:rsidRDefault="00D02446" w:rsidP="00D02446">
            <w:pPr>
              <w:rPr>
                <w:sz w:val="20"/>
                <w:szCs w:val="20"/>
              </w:rPr>
            </w:pPr>
          </w:p>
          <w:p w14:paraId="2303F254" w14:textId="77777777" w:rsidR="00D02446" w:rsidRPr="00BF4E12" w:rsidRDefault="00D02446" w:rsidP="00D02446">
            <w:pPr>
              <w:pStyle w:val="Heading1"/>
              <w:rPr>
                <w:sz w:val="44"/>
                <w:szCs w:val="44"/>
              </w:rPr>
            </w:pPr>
            <w:r w:rsidRPr="00BF4E12">
              <w:rPr>
                <w:sz w:val="44"/>
                <w:szCs w:val="44"/>
              </w:rPr>
              <w:t>DR MAYANK LOVANSHI</w:t>
            </w:r>
          </w:p>
          <w:p w14:paraId="69744F7D" w14:textId="77777777" w:rsidR="00D02446" w:rsidRPr="00BF4E12" w:rsidRDefault="00D02446" w:rsidP="00D02446">
            <w:pPr>
              <w:rPr>
                <w:sz w:val="20"/>
                <w:szCs w:val="20"/>
              </w:rPr>
            </w:pPr>
          </w:p>
        </w:tc>
        <w:tc>
          <w:tcPr>
            <w:tcW w:w="2398" w:type="dxa"/>
            <w:gridSpan w:val="4"/>
          </w:tcPr>
          <w:p w14:paraId="2E1A597C" w14:textId="77777777" w:rsidR="00DF198B" w:rsidRPr="00BF4E12" w:rsidRDefault="00DF198B" w:rsidP="00DF198B">
            <w:pPr>
              <w:jc w:val="center"/>
              <w:rPr>
                <w:sz w:val="20"/>
                <w:szCs w:val="20"/>
              </w:rPr>
            </w:pPr>
          </w:p>
        </w:tc>
      </w:tr>
      <w:tr w:rsidR="00DF198B" w:rsidRPr="00BF4E12" w14:paraId="401FF4BC" w14:textId="77777777" w:rsidTr="00EB7C2B">
        <w:tc>
          <w:tcPr>
            <w:tcW w:w="2340" w:type="dxa"/>
            <w:gridSpan w:val="3"/>
          </w:tcPr>
          <w:p w14:paraId="2AD1A9FA" w14:textId="77777777" w:rsidR="00DF198B" w:rsidRPr="00BF4E12" w:rsidRDefault="00DF198B">
            <w:pPr>
              <w:rPr>
                <w:sz w:val="20"/>
                <w:szCs w:val="20"/>
              </w:rPr>
            </w:pPr>
          </w:p>
        </w:tc>
        <w:tc>
          <w:tcPr>
            <w:tcW w:w="6120" w:type="dxa"/>
            <w:gridSpan w:val="3"/>
          </w:tcPr>
          <w:p w14:paraId="4872B37C" w14:textId="77777777" w:rsidR="00DF198B" w:rsidRPr="00BF4E12" w:rsidRDefault="00DF198B">
            <w:pPr>
              <w:rPr>
                <w:sz w:val="20"/>
                <w:szCs w:val="20"/>
              </w:rPr>
            </w:pPr>
          </w:p>
        </w:tc>
        <w:tc>
          <w:tcPr>
            <w:tcW w:w="2330" w:type="dxa"/>
            <w:gridSpan w:val="3"/>
          </w:tcPr>
          <w:p w14:paraId="735C89D0" w14:textId="77777777" w:rsidR="00DF198B" w:rsidRPr="00BF4E12" w:rsidRDefault="00DF198B">
            <w:pPr>
              <w:rPr>
                <w:sz w:val="20"/>
                <w:szCs w:val="20"/>
              </w:rPr>
            </w:pPr>
          </w:p>
        </w:tc>
      </w:tr>
    </w:tbl>
    <w:p w14:paraId="24FCBA06" w14:textId="77777777" w:rsidR="00DF198B" w:rsidRPr="00BF4E12" w:rsidRDefault="00DF198B">
      <w:pPr>
        <w:rPr>
          <w:sz w:val="20"/>
          <w:szCs w:val="20"/>
        </w:rPr>
      </w:pPr>
    </w:p>
    <w:p w14:paraId="0E7936F9" w14:textId="77777777" w:rsidR="00DF198B" w:rsidRPr="00BF4E12" w:rsidRDefault="00DF198B" w:rsidP="002D2200">
      <w:pPr>
        <w:pStyle w:val="GraphicAnchor"/>
        <w:rPr>
          <w:sz w:val="6"/>
          <w:szCs w:val="20"/>
        </w:rPr>
      </w:pPr>
    </w:p>
    <w:p w14:paraId="5B3EAA2C" w14:textId="03AC9048" w:rsidR="00402318" w:rsidRPr="00BF4E12" w:rsidRDefault="00402318">
      <w:pPr>
        <w:rPr>
          <w:sz w:val="20"/>
          <w:szCs w:val="20"/>
        </w:rPr>
      </w:pPr>
      <w:r w:rsidRPr="00BF4E12">
        <w:rPr>
          <w:sz w:val="20"/>
          <w:szCs w:val="20"/>
        </w:rPr>
        <w:br w:type="page"/>
      </w:r>
    </w:p>
    <w:p w14:paraId="0E27C4DE" w14:textId="1CE6C5FB" w:rsidR="00EB7C2B" w:rsidRPr="00BF4E12" w:rsidRDefault="00402318" w:rsidP="00EB7C2B">
      <w:pPr>
        <w:rPr>
          <w:sz w:val="20"/>
          <w:szCs w:val="20"/>
        </w:rPr>
      </w:pPr>
      <w:r w:rsidRPr="00BF4E12">
        <w:rPr>
          <w:noProof/>
          <w:sz w:val="20"/>
          <w:szCs w:val="20"/>
        </w:rPr>
        <w:lastRenderedPageBreak/>
        <w:drawing>
          <wp:inline distT="0" distB="0" distL="0" distR="0" wp14:anchorId="5C45DF56" wp14:editId="15BA6D7D">
            <wp:extent cx="5729468" cy="2200010"/>
            <wp:effectExtent l="0" t="0" r="5080" b="0"/>
            <wp:docPr id="1537077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0770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4443" cy="22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EE8E" w14:textId="2E6ECD4F" w:rsidR="00402318" w:rsidRPr="00BF4E12" w:rsidRDefault="00402318" w:rsidP="00EB7C2B">
      <w:pPr>
        <w:rPr>
          <w:sz w:val="20"/>
          <w:szCs w:val="20"/>
        </w:rPr>
      </w:pPr>
      <w:r w:rsidRPr="00BF4E12">
        <w:rPr>
          <w:noProof/>
          <w:sz w:val="20"/>
          <w:szCs w:val="20"/>
        </w:rPr>
        <w:drawing>
          <wp:inline distT="0" distB="0" distL="0" distR="0" wp14:anchorId="6BC7251D" wp14:editId="227F0648">
            <wp:extent cx="3927857" cy="2046849"/>
            <wp:effectExtent l="0" t="0" r="0" b="0"/>
            <wp:docPr id="829268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686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63391" cy="206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7FE0F" w14:textId="09305EEB" w:rsidR="00402318" w:rsidRPr="00BF4E12" w:rsidRDefault="00402318" w:rsidP="00EB7C2B">
      <w:pPr>
        <w:rPr>
          <w:sz w:val="20"/>
          <w:szCs w:val="20"/>
        </w:rPr>
      </w:pPr>
      <w:r w:rsidRPr="00BF4E12">
        <w:rPr>
          <w:noProof/>
          <w:sz w:val="20"/>
          <w:szCs w:val="20"/>
        </w:rPr>
        <w:drawing>
          <wp:inline distT="0" distB="0" distL="0" distR="0" wp14:anchorId="1FB60ADB" wp14:editId="149CDDFE">
            <wp:extent cx="3749040" cy="1915829"/>
            <wp:effectExtent l="0" t="0" r="3810" b="8255"/>
            <wp:docPr id="817883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8837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66081" cy="192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41FD7" w14:textId="77777777" w:rsidR="00402318" w:rsidRPr="00BF4E12" w:rsidRDefault="00402318" w:rsidP="00EB7C2B">
      <w:pPr>
        <w:rPr>
          <w:sz w:val="20"/>
          <w:szCs w:val="20"/>
        </w:rPr>
      </w:pPr>
    </w:p>
    <w:p w14:paraId="5A27109F" w14:textId="3497A49C" w:rsidR="00402318" w:rsidRPr="00BF4E12" w:rsidRDefault="005D5819" w:rsidP="00EB7C2B">
      <w:pPr>
        <w:rPr>
          <w:sz w:val="20"/>
          <w:szCs w:val="20"/>
        </w:rPr>
      </w:pPr>
      <w:r w:rsidRPr="00BF4E12">
        <w:rPr>
          <w:noProof/>
          <w:sz w:val="20"/>
          <w:szCs w:val="20"/>
        </w:rPr>
        <w:drawing>
          <wp:inline distT="0" distB="0" distL="0" distR="0" wp14:anchorId="3892B663" wp14:editId="6F6BB2E7">
            <wp:extent cx="4192172" cy="2498612"/>
            <wp:effectExtent l="0" t="0" r="0" b="0"/>
            <wp:docPr id="1784293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2937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93431" cy="249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11BDD" w14:textId="61684CF6" w:rsidR="00536625" w:rsidRPr="00BF4E12" w:rsidRDefault="00402318">
      <w:pPr>
        <w:rPr>
          <w:sz w:val="20"/>
          <w:szCs w:val="20"/>
        </w:rPr>
      </w:pPr>
      <w:r w:rsidRPr="00BF4E12">
        <w:rPr>
          <w:sz w:val="20"/>
          <w:szCs w:val="20"/>
        </w:rPr>
        <w:br w:type="page"/>
      </w:r>
    </w:p>
    <w:p w14:paraId="03006D2A" w14:textId="11E98F5B" w:rsidR="00402318" w:rsidRPr="00BF4E12" w:rsidRDefault="005D5819" w:rsidP="005D5819">
      <w:pPr>
        <w:pStyle w:val="Heading2"/>
      </w:pPr>
      <w:r>
        <w:t xml:space="preserve">PYTHON </w:t>
      </w:r>
      <w:proofErr w:type="gramStart"/>
      <w:r w:rsidR="00402318" w:rsidRPr="00BF4E12">
        <w:t>CODE :</w:t>
      </w:r>
      <w:proofErr w:type="gramEnd"/>
      <w:r w:rsidR="00402318" w:rsidRPr="00BF4E12">
        <w:t xml:space="preserve"> </w:t>
      </w:r>
    </w:p>
    <w:p w14:paraId="2A532488" w14:textId="77777777" w:rsidR="00536625" w:rsidRPr="00BF4E12" w:rsidRDefault="00536625" w:rsidP="00EB7C2B">
      <w:pPr>
        <w:rPr>
          <w:sz w:val="20"/>
          <w:szCs w:val="20"/>
        </w:rPr>
      </w:pPr>
    </w:p>
    <w:p w14:paraId="194E59AB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import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267F99"/>
          <w:sz w:val="18"/>
          <w:szCs w:val="18"/>
          <w:lang w:val="en-IN" w:eastAsia="en-IN"/>
        </w:rPr>
        <w:t>copy</w:t>
      </w:r>
    </w:p>
    <w:p w14:paraId="6DD2AA05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from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267F99"/>
          <w:sz w:val="18"/>
          <w:szCs w:val="18"/>
          <w:lang w:val="en-IN" w:eastAsia="en-IN"/>
        </w:rPr>
        <w:t>collections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import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267F99"/>
          <w:sz w:val="18"/>
          <w:szCs w:val="18"/>
          <w:lang w:val="en-IN" w:eastAsia="en-IN"/>
        </w:rPr>
        <w:t>defaultdict</w:t>
      </w:r>
      <w:proofErr w:type="spellEnd"/>
    </w:p>
    <w:p w14:paraId="45D164CC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</w:p>
    <w:p w14:paraId="0D14BE01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class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267F99"/>
          <w:sz w:val="18"/>
          <w:szCs w:val="18"/>
          <w:lang w:val="en-IN" w:eastAsia="en-IN"/>
        </w:rPr>
        <w:t>SLRParser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6FC9E24F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def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__</w:t>
      </w:r>
      <w:proofErr w:type="spell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init</w:t>
      </w:r>
      <w:proofErr w:type="spellEnd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_</w:t>
      </w:r>
      <w:proofErr w:type="gram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_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,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grammar_rules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,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non_terminals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,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terminals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,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start_symbol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):</w:t>
      </w:r>
    </w:p>
    <w:p w14:paraId="2EFBE883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grammar_rules</w:t>
      </w:r>
      <w:proofErr w:type="spellEnd"/>
    </w:p>
    <w:p w14:paraId="1113AE27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non_terminals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non_terminals</w:t>
      </w:r>
      <w:proofErr w:type="spellEnd"/>
    </w:p>
    <w:p w14:paraId="3B0CC95D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terminals</w:t>
      </w:r>
      <w:proofErr w:type="spellEnd"/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terminals</w:t>
      </w:r>
    </w:p>
    <w:p w14:paraId="7495BB4A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start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_symbol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start_symbol</w:t>
      </w:r>
      <w:proofErr w:type="spellEnd"/>
    </w:p>
    <w:p w14:paraId="2F3F032A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augmented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_rules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[]</w:t>
      </w:r>
    </w:p>
    <w:p w14:paraId="1F6930B6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states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_dict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{}</w:t>
      </w:r>
    </w:p>
    <w:p w14:paraId="217E706A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state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_map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{}</w:t>
      </w:r>
    </w:p>
    <w:p w14:paraId="0AAB5220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state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_count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0</w:t>
      </w:r>
    </w:p>
    <w:p w14:paraId="697A5144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diction</w:t>
      </w:r>
      <w:proofErr w:type="spellEnd"/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267F99"/>
          <w:sz w:val="18"/>
          <w:szCs w:val="18"/>
          <w:lang w:val="en-IN" w:eastAsia="en-IN"/>
        </w:rPr>
        <w:t>defaultdict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r w:rsidRPr="00BF4E12">
        <w:rPr>
          <w:rFonts w:ascii="Consolas" w:eastAsia="Times New Roman" w:hAnsi="Consolas" w:cs="Times New Roman"/>
          <w:color w:val="267F99"/>
          <w:sz w:val="18"/>
          <w:szCs w:val="18"/>
          <w:lang w:val="en-IN" w:eastAsia="en-IN"/>
        </w:rPr>
        <w:t>list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148C8E06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firsts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_cache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{}</w:t>
      </w:r>
    </w:p>
    <w:p w14:paraId="6F313A5E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follows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_cache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{}</w:t>
      </w:r>
    </w:p>
    <w:p w14:paraId="4E991F35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parse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_table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None</w:t>
      </w:r>
    </w:p>
    <w:p w14:paraId="634F2638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numbered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_rules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{}</w:t>
      </w:r>
    </w:p>
    <w:p w14:paraId="6E7A16BF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</w:p>
    <w:p w14:paraId="5CC78682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def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parse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):</w:t>
      </w:r>
    </w:p>
    <w:p w14:paraId="6D80236F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proofErr w:type="gram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print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gramEnd"/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</w:t>
      </w:r>
      <w:r w:rsidRPr="00BF4E12">
        <w:rPr>
          <w:rFonts w:ascii="Consolas" w:eastAsia="Times New Roman" w:hAnsi="Consolas" w:cs="Times New Roman"/>
          <w:color w:val="EE0000"/>
          <w:sz w:val="18"/>
          <w:szCs w:val="18"/>
          <w:lang w:val="en-IN" w:eastAsia="en-IN"/>
        </w:rPr>
        <w:t>\</w:t>
      </w:r>
      <w:proofErr w:type="spellStart"/>
      <w:r w:rsidRPr="00BF4E12">
        <w:rPr>
          <w:rFonts w:ascii="Consolas" w:eastAsia="Times New Roman" w:hAnsi="Consolas" w:cs="Times New Roman"/>
          <w:color w:val="EE0000"/>
          <w:sz w:val="18"/>
          <w:szCs w:val="18"/>
          <w:lang w:val="en-IN" w:eastAsia="en-IN"/>
        </w:rPr>
        <w:t>n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Original</w:t>
      </w:r>
      <w:proofErr w:type="spellEnd"/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 xml:space="preserve"> grammar input:</w:t>
      </w:r>
      <w:r w:rsidRPr="00BF4E12">
        <w:rPr>
          <w:rFonts w:ascii="Consolas" w:eastAsia="Times New Roman" w:hAnsi="Consolas" w:cs="Times New Roman"/>
          <w:color w:val="EE0000"/>
          <w:sz w:val="18"/>
          <w:szCs w:val="18"/>
          <w:lang w:val="en-IN" w:eastAsia="en-IN"/>
        </w:rPr>
        <w:t>\n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67DC3CFA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for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071C3324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print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5FE2AA44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</w:p>
    <w:p w14:paraId="15AAE9C4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proofErr w:type="gram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print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gramEnd"/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</w:t>
      </w:r>
      <w:r w:rsidRPr="00BF4E12">
        <w:rPr>
          <w:rFonts w:ascii="Consolas" w:eastAsia="Times New Roman" w:hAnsi="Consolas" w:cs="Times New Roman"/>
          <w:color w:val="EE0000"/>
          <w:sz w:val="18"/>
          <w:szCs w:val="18"/>
          <w:lang w:val="en-IN" w:eastAsia="en-IN"/>
        </w:rPr>
        <w:t>\</w:t>
      </w:r>
      <w:proofErr w:type="spellStart"/>
      <w:r w:rsidRPr="00BF4E12">
        <w:rPr>
          <w:rFonts w:ascii="Consolas" w:eastAsia="Times New Roman" w:hAnsi="Consolas" w:cs="Times New Roman"/>
          <w:color w:val="EE0000"/>
          <w:sz w:val="18"/>
          <w:szCs w:val="18"/>
          <w:lang w:val="en-IN" w:eastAsia="en-IN"/>
        </w:rPr>
        <w:t>n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Grammar</w:t>
      </w:r>
      <w:proofErr w:type="spellEnd"/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 xml:space="preserve"> after Augmentation: </w:t>
      </w:r>
      <w:r w:rsidRPr="00BF4E12">
        <w:rPr>
          <w:rFonts w:ascii="Consolas" w:eastAsia="Times New Roman" w:hAnsi="Consolas" w:cs="Times New Roman"/>
          <w:color w:val="EE0000"/>
          <w:sz w:val="18"/>
          <w:szCs w:val="18"/>
          <w:lang w:val="en-IN" w:eastAsia="en-IN"/>
        </w:rPr>
        <w:t>\n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58D6CFBB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augmented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_rules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augment</w:t>
      </w:r>
      <w:proofErr w:type="gramEnd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_</w:t>
      </w:r>
      <w:proofErr w:type="gram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grammar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43EC165F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print_result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augmented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_rules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53230165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</w:p>
    <w:p w14:paraId="00F95317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start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_symbol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augmented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_</w:t>
      </w:r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proofErr w:type="gramEnd"/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0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][</w:t>
      </w:r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0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</w:t>
      </w:r>
    </w:p>
    <w:p w14:paraId="77F55332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proofErr w:type="gram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print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gramEnd"/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</w:t>
      </w:r>
      <w:r w:rsidRPr="00BF4E12">
        <w:rPr>
          <w:rFonts w:ascii="Consolas" w:eastAsia="Times New Roman" w:hAnsi="Consolas" w:cs="Times New Roman"/>
          <w:color w:val="EE0000"/>
          <w:sz w:val="18"/>
          <w:szCs w:val="18"/>
          <w:lang w:val="en-IN" w:eastAsia="en-IN"/>
        </w:rPr>
        <w:t>\</w:t>
      </w:r>
      <w:proofErr w:type="spellStart"/>
      <w:r w:rsidRPr="00BF4E12">
        <w:rPr>
          <w:rFonts w:ascii="Consolas" w:eastAsia="Times New Roman" w:hAnsi="Consolas" w:cs="Times New Roman"/>
          <w:color w:val="EE0000"/>
          <w:sz w:val="18"/>
          <w:szCs w:val="18"/>
          <w:lang w:val="en-IN" w:eastAsia="en-IN"/>
        </w:rPr>
        <w:t>n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Calculated</w:t>
      </w:r>
      <w:proofErr w:type="spellEnd"/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 xml:space="preserve"> closure: I0</w:t>
      </w:r>
      <w:r w:rsidRPr="00BF4E12">
        <w:rPr>
          <w:rFonts w:ascii="Consolas" w:eastAsia="Times New Roman" w:hAnsi="Consolas" w:cs="Times New Roman"/>
          <w:color w:val="EE0000"/>
          <w:sz w:val="18"/>
          <w:szCs w:val="18"/>
          <w:lang w:val="en-IN" w:eastAsia="en-IN"/>
        </w:rPr>
        <w:t>\n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1985AE10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r w:rsidRPr="00BF4E12">
        <w:rPr>
          <w:rFonts w:ascii="Consolas" w:eastAsia="Times New Roman" w:hAnsi="Consolas" w:cs="Times New Roman"/>
          <w:color w:val="0070C1"/>
          <w:sz w:val="18"/>
          <w:szCs w:val="18"/>
          <w:lang w:val="en-IN" w:eastAsia="en-IN"/>
        </w:rPr>
        <w:t>I0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find</w:t>
      </w:r>
      <w:proofErr w:type="gramEnd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_</w:t>
      </w:r>
      <w:proofErr w:type="gram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closure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[],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start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_symbol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3873556F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print_result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r w:rsidRPr="00BF4E12">
        <w:rPr>
          <w:rFonts w:ascii="Consolas" w:eastAsia="Times New Roman" w:hAnsi="Consolas" w:cs="Times New Roman"/>
          <w:color w:val="0070C1"/>
          <w:sz w:val="18"/>
          <w:szCs w:val="18"/>
          <w:lang w:val="en-IN" w:eastAsia="en-IN"/>
        </w:rPr>
        <w:t>I0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3BA150F3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</w:p>
    <w:p w14:paraId="36AB5B03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states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_</w:t>
      </w:r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dict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proofErr w:type="gramEnd"/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0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]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70C1"/>
          <w:sz w:val="18"/>
          <w:szCs w:val="18"/>
          <w:lang w:val="en-IN" w:eastAsia="en-IN"/>
        </w:rPr>
        <w:t>I0</w:t>
      </w:r>
    </w:p>
    <w:p w14:paraId="66CF48AC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generate</w:t>
      </w:r>
      <w:proofErr w:type="gramEnd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_</w:t>
      </w:r>
      <w:proofErr w:type="gram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states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3923CC5F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</w:p>
    <w:p w14:paraId="2D6422D8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proofErr w:type="gram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print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gramEnd"/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</w:t>
      </w:r>
      <w:r w:rsidRPr="00BF4E12">
        <w:rPr>
          <w:rFonts w:ascii="Consolas" w:eastAsia="Times New Roman" w:hAnsi="Consolas" w:cs="Times New Roman"/>
          <w:color w:val="EE0000"/>
          <w:sz w:val="18"/>
          <w:szCs w:val="18"/>
          <w:lang w:val="en-IN" w:eastAsia="en-IN"/>
        </w:rPr>
        <w:t>\</w:t>
      </w:r>
      <w:proofErr w:type="spellStart"/>
      <w:r w:rsidRPr="00BF4E12">
        <w:rPr>
          <w:rFonts w:ascii="Consolas" w:eastAsia="Times New Roman" w:hAnsi="Consolas" w:cs="Times New Roman"/>
          <w:color w:val="EE0000"/>
          <w:sz w:val="18"/>
          <w:szCs w:val="18"/>
          <w:lang w:val="en-IN" w:eastAsia="en-IN"/>
        </w:rPr>
        <w:t>n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States</w:t>
      </w:r>
      <w:proofErr w:type="spellEnd"/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 xml:space="preserve"> Generated: </w:t>
      </w:r>
      <w:r w:rsidRPr="00BF4E12">
        <w:rPr>
          <w:rFonts w:ascii="Consolas" w:eastAsia="Times New Roman" w:hAnsi="Consolas" w:cs="Times New Roman"/>
          <w:color w:val="EE0000"/>
          <w:sz w:val="18"/>
          <w:szCs w:val="18"/>
          <w:lang w:val="en-IN" w:eastAsia="en-IN"/>
        </w:rPr>
        <w:t>\n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75997322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for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states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_dict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1AE2E82C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proofErr w:type="gram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print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spellStart"/>
      <w:proofErr w:type="gramEnd"/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f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"State</w:t>
      </w:r>
      <w:proofErr w:type="spellEnd"/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 xml:space="preserve"> = I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{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</w:t>
      </w:r>
      <w:proofErr w:type="spellEnd"/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}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0DF1AD8A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print_result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states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_dict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])</w:t>
      </w:r>
    </w:p>
    <w:p w14:paraId="0B9B3A8A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proofErr w:type="gram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print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5D216479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</w:p>
    <w:p w14:paraId="65185377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create</w:t>
      </w:r>
      <w:proofErr w:type="gramEnd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_parse_</w:t>
      </w:r>
      <w:proofErr w:type="gram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table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7146F071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</w:t>
      </w:r>
    </w:p>
    <w:p w14:paraId="498314B0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def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augment_grammar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):</w:t>
      </w:r>
    </w:p>
    <w:p w14:paraId="44BD84AC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new_rules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[]</w:t>
      </w:r>
    </w:p>
    <w:p w14:paraId="35978111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</w:p>
    <w:p w14:paraId="103F4710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new_start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f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{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start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_symbol</w:t>
      </w:r>
      <w:proofErr w:type="spellEnd"/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}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'"</w:t>
      </w:r>
    </w:p>
    <w:p w14:paraId="6695FB24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while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new_start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in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non_terminals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22D0751D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new_start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+=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"'"</w:t>
      </w:r>
    </w:p>
    <w:p w14:paraId="322995A1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</w:p>
    <w:p w14:paraId="005E0EE5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new_</w:t>
      </w:r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rules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append</w:t>
      </w:r>
      <w:proofErr w:type="spellEnd"/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([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new_start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, [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'.'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,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start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_symbol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]])</w:t>
      </w:r>
    </w:p>
    <w:p w14:paraId="336E0CA8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</w:p>
    <w:p w14:paraId="1FE85BFB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for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301D70F8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lhs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,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rhs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[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x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.strip</w:t>
      </w:r>
      <w:proofErr w:type="spellEnd"/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()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for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x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.split</w:t>
      </w:r>
      <w:proofErr w:type="spellEnd"/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"-&gt;"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)]</w:t>
      </w:r>
    </w:p>
    <w:p w14:paraId="7483AA30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</w:p>
    <w:p w14:paraId="7A24FA4E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for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subrule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rhs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.split</w:t>
      </w:r>
      <w:proofErr w:type="spellEnd"/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'|'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):</w:t>
      </w:r>
    </w:p>
    <w:p w14:paraId="77A380BD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rhs_items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subrule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.strip</w:t>
      </w:r>
      <w:proofErr w:type="spellEnd"/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gramStart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).split</w:t>
      </w:r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()</w:t>
      </w:r>
    </w:p>
    <w:p w14:paraId="568EBCFB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  <w:r w:rsidRPr="00BF4E12">
        <w:rPr>
          <w:rFonts w:ascii="Consolas" w:eastAsia="Times New Roman" w:hAnsi="Consolas" w:cs="Times New Roman"/>
          <w:color w:val="008000"/>
          <w:sz w:val="18"/>
          <w:szCs w:val="18"/>
          <w:lang w:val="en-IN" w:eastAsia="en-IN"/>
        </w:rPr>
        <w:t># Add dot at beginning</w:t>
      </w:r>
    </w:p>
    <w:p w14:paraId="3CF4DFCC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rhs_</w:t>
      </w:r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items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.insert</w:t>
      </w:r>
      <w:proofErr w:type="spellEnd"/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0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, 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'.'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193A5D31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new_</w:t>
      </w:r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rules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append</w:t>
      </w:r>
      <w:proofErr w:type="spellEnd"/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([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lhs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,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rhs_items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])</w:t>
      </w:r>
    </w:p>
    <w:p w14:paraId="6F15F099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</w:p>
    <w:p w14:paraId="37BC0895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return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new_rules</w:t>
      </w:r>
      <w:proofErr w:type="spellEnd"/>
    </w:p>
    <w:p w14:paraId="43A1FE4A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</w:t>
      </w:r>
    </w:p>
    <w:p w14:paraId="38A545A2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def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find_</w:t>
      </w:r>
      <w:proofErr w:type="gram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closure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,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input_state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,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dot_symbol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):</w:t>
      </w:r>
    </w:p>
    <w:p w14:paraId="376D2F25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dot_symbol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start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_symbol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72B6695E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closure_set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[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for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augmented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_rules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proofErr w:type="gramEnd"/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0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]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dot_symbol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</w:t>
      </w:r>
    </w:p>
    <w:p w14:paraId="5AF52D90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else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0AE1D53E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closure_set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input_state</w:t>
      </w:r>
      <w:proofErr w:type="spellEnd"/>
    </w:p>
    <w:p w14:paraId="14BE5C88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</w:p>
    <w:p w14:paraId="65F078F0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prev_len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-</w:t>
      </w:r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1</w:t>
      </w:r>
    </w:p>
    <w:p w14:paraId="555C7D7B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while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prev_</w:t>
      </w:r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len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!</w:t>
      </w:r>
      <w:proofErr w:type="gramEnd"/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len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closure_set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):</w:t>
      </w:r>
    </w:p>
    <w:p w14:paraId="5846BFE8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prev_len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len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closure_set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2D3D1A86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temp_closure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[]</w:t>
      </w:r>
    </w:p>
    <w:p w14:paraId="1C2F4818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</w:p>
    <w:p w14:paraId="5CED8A26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for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closure_set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1FD9ADF2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dot_index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1</w:t>
      </w:r>
      <w:proofErr w:type="gramStart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].index</w:t>
      </w:r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'.'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7CF2E418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</w:p>
    <w:p w14:paraId="0D255BFE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1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][</w:t>
      </w:r>
      <w:proofErr w:type="gramEnd"/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-</w:t>
      </w:r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1</w:t>
      </w:r>
      <w:proofErr w:type="gramStart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]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!</w:t>
      </w:r>
      <w:proofErr w:type="gramEnd"/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'.'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6D46C8B5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next_symbol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1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][</w:t>
      </w:r>
      <w:proofErr w:type="spellStart"/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dot_index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+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1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</w:t>
      </w:r>
    </w:p>
    <w:p w14:paraId="4F8EB2C0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</w:t>
      </w:r>
    </w:p>
    <w:p w14:paraId="306C5847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next_symbol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in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non_terminals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47835E2E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for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new_rule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augmented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_rules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15C0E201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new_</w:t>
      </w:r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proofErr w:type="gramEnd"/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0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]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next_symbol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and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new_rule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not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in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temp_closure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23AB0B4B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    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temp_</w:t>
      </w:r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closure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append</w:t>
      </w:r>
      <w:proofErr w:type="spellEnd"/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new_rule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73DD084C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</w:p>
    <w:p w14:paraId="01943377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closure_</w:t>
      </w:r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extend</w:t>
      </w:r>
      <w:proofErr w:type="spellEnd"/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([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for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temp_closure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not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in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closure_set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])</w:t>
      </w:r>
    </w:p>
    <w:p w14:paraId="2D87066B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</w:p>
    <w:p w14:paraId="300DF477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return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closure_set</w:t>
      </w:r>
      <w:proofErr w:type="spellEnd"/>
    </w:p>
    <w:p w14:paraId="2268440C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</w:t>
      </w:r>
    </w:p>
    <w:p w14:paraId="15075525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def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compute_</w:t>
      </w:r>
      <w:proofErr w:type="gram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goto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,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state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):</w:t>
      </w:r>
    </w:p>
    <w:p w14:paraId="555A20ED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symbols_after_dot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gramStart"/>
      <w:r w:rsidRPr="00BF4E12">
        <w:rPr>
          <w:rFonts w:ascii="Consolas" w:eastAsia="Times New Roman" w:hAnsi="Consolas" w:cs="Times New Roman"/>
          <w:color w:val="267F99"/>
          <w:sz w:val="18"/>
          <w:szCs w:val="18"/>
          <w:lang w:val="en-IN" w:eastAsia="en-IN"/>
        </w:rPr>
        <w:t>set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7DAE1A4B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for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states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_dict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state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]:</w:t>
      </w:r>
    </w:p>
    <w:p w14:paraId="1B33B0E0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1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][</w:t>
      </w:r>
      <w:proofErr w:type="gramEnd"/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-</w:t>
      </w:r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1</w:t>
      </w:r>
      <w:proofErr w:type="gramStart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]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!</w:t>
      </w:r>
      <w:proofErr w:type="gramEnd"/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'.'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  </w:t>
      </w:r>
      <w:r w:rsidRPr="00BF4E12">
        <w:rPr>
          <w:rFonts w:ascii="Consolas" w:eastAsia="Times New Roman" w:hAnsi="Consolas" w:cs="Times New Roman"/>
          <w:color w:val="008000"/>
          <w:sz w:val="18"/>
          <w:szCs w:val="18"/>
          <w:lang w:val="en-IN" w:eastAsia="en-IN"/>
        </w:rPr>
        <w:t># If not at end</w:t>
      </w:r>
    </w:p>
    <w:p w14:paraId="29153E25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dot_index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1</w:t>
      </w:r>
      <w:proofErr w:type="gramStart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].index</w:t>
      </w:r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'.'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2EFDD0D5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symbol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1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][</w:t>
      </w:r>
      <w:proofErr w:type="spellStart"/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dot_index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+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1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</w:t>
      </w:r>
    </w:p>
    <w:p w14:paraId="5A41487B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symbols_after_dot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add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symbol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15866D01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</w:p>
    <w:p w14:paraId="61107C6E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for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symbol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symbols_after_dot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50826339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goto</w:t>
      </w:r>
      <w:proofErr w:type="spellEnd"/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state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,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symbol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352564B0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</w:t>
      </w:r>
    </w:p>
    <w:p w14:paraId="76948BC0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def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goto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,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state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,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symbol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):</w:t>
      </w:r>
    </w:p>
    <w:p w14:paraId="3BC24075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new_state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[]</w:t>
      </w:r>
    </w:p>
    <w:p w14:paraId="262F9E26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for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states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_dict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state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]:</w:t>
      </w:r>
    </w:p>
    <w:p w14:paraId="0BD2E2E3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dot_index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1</w:t>
      </w:r>
      <w:proofErr w:type="gramStart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].index</w:t>
      </w:r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'.'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3456D217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</w:p>
    <w:p w14:paraId="01C69BF8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1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][</w:t>
      </w:r>
      <w:proofErr w:type="gramEnd"/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-</w:t>
      </w:r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1</w:t>
      </w:r>
      <w:proofErr w:type="gramStart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]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!</w:t>
      </w:r>
      <w:proofErr w:type="gramEnd"/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'.'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and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1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][</w:t>
      </w:r>
      <w:proofErr w:type="spellStart"/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dot_index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+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1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]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symbol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3B5A23E1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shifted_rule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267F99"/>
          <w:sz w:val="18"/>
          <w:szCs w:val="18"/>
          <w:lang w:val="en-IN" w:eastAsia="en-IN"/>
        </w:rPr>
        <w:t>copy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deepcopy</w:t>
      </w:r>
      <w:proofErr w:type="spellEnd"/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0C1F3DB8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shifted_rule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proofErr w:type="gramStart"/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1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][</w:t>
      </w:r>
      <w:proofErr w:type="spellStart"/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dot_index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],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shifted_</w:t>
      </w:r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1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][</w:t>
      </w:r>
      <w:proofErr w:type="spellStart"/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dot_index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+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1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]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\</w:t>
      </w:r>
    </w:p>
    <w:p w14:paraId="258F7132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shifted_</w:t>
      </w:r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1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][</w:t>
      </w:r>
      <w:proofErr w:type="spellStart"/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dot_index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+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1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], 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'.'</w:t>
      </w:r>
    </w:p>
    <w:p w14:paraId="0AF64B3B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new_</w:t>
      </w:r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state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append</w:t>
      </w:r>
      <w:proofErr w:type="spellEnd"/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shifted_rule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25B0D586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</w:p>
    <w:p w14:paraId="0BFC4D46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closure_additions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[]</w:t>
      </w:r>
    </w:p>
    <w:p w14:paraId="692D36DE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for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new_state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069EC495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dot_index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1</w:t>
      </w:r>
      <w:proofErr w:type="gramStart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].index</w:t>
      </w:r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'.'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13E84B1E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1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][</w:t>
      </w:r>
      <w:proofErr w:type="gramEnd"/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-</w:t>
      </w:r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1</w:t>
      </w:r>
      <w:proofErr w:type="gramStart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]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!</w:t>
      </w:r>
      <w:proofErr w:type="gramEnd"/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'.'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  </w:t>
      </w:r>
      <w:r w:rsidRPr="00BF4E12">
        <w:rPr>
          <w:rFonts w:ascii="Consolas" w:eastAsia="Times New Roman" w:hAnsi="Consolas" w:cs="Times New Roman"/>
          <w:color w:val="008000"/>
          <w:sz w:val="18"/>
          <w:szCs w:val="18"/>
          <w:lang w:val="en-IN" w:eastAsia="en-IN"/>
        </w:rPr>
        <w:t># If not at end</w:t>
      </w:r>
    </w:p>
    <w:p w14:paraId="51968036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next_symbol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1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][</w:t>
      </w:r>
      <w:proofErr w:type="spellStart"/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dot_index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+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1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</w:t>
      </w:r>
    </w:p>
    <w:p w14:paraId="15C167F1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next_symbol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in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non_terminals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37BD579A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closure_result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find</w:t>
      </w:r>
      <w:proofErr w:type="gramEnd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_</w:t>
      </w:r>
      <w:proofErr w:type="gram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closure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spellStart"/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new_state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,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next_symbol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75D67A9F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</w:t>
      </w:r>
    </w:p>
    <w:p w14:paraId="402B1122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for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new_rule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closure_result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4F3D2A6E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new_rule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not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in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closure_additions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and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new_rule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not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in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new_state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78919912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closure_</w:t>
      </w:r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additions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append</w:t>
      </w:r>
      <w:proofErr w:type="spellEnd"/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new_rule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04AA42F3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</w:p>
    <w:p w14:paraId="12D71E0D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new_</w:t>
      </w:r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state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extend</w:t>
      </w:r>
      <w:proofErr w:type="spellEnd"/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closure_additions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61A88DEC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</w:p>
    <w:p w14:paraId="1A596F3A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state_exists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-</w:t>
      </w:r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1</w:t>
      </w:r>
    </w:p>
    <w:p w14:paraId="740CCB66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for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state_num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,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state_rules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states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_</w:t>
      </w:r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dict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items</w:t>
      </w:r>
      <w:proofErr w:type="spellEnd"/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():</w:t>
      </w:r>
    </w:p>
    <w:p w14:paraId="29E40543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_</w:t>
      </w:r>
      <w:proofErr w:type="spellStart"/>
      <w:proofErr w:type="gramEnd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compare_</w:t>
      </w:r>
      <w:proofErr w:type="gram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states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spellStart"/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state_rules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,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new_state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):</w:t>
      </w:r>
    </w:p>
    <w:p w14:paraId="2BAAA2E6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state_exists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state_num</w:t>
      </w:r>
      <w:proofErr w:type="spellEnd"/>
    </w:p>
    <w:p w14:paraId="4C3816F0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break</w:t>
      </w:r>
    </w:p>
    <w:p w14:paraId="1ED4D6AC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</w:p>
    <w:p w14:paraId="663C4406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state_exists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-</w:t>
      </w:r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1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310A7538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state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_count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+=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1</w:t>
      </w:r>
    </w:p>
    <w:p w14:paraId="793FB36A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states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_dict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state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_count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]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new_state</w:t>
      </w:r>
      <w:proofErr w:type="spellEnd"/>
    </w:p>
    <w:p w14:paraId="1BD2F40E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state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_</w:t>
      </w:r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map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state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,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symbol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)]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state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_count</w:t>
      </w:r>
      <w:proofErr w:type="spellEnd"/>
    </w:p>
    <w:p w14:paraId="06E96B05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else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43BB5F8E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state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_</w:t>
      </w:r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map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state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,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symbol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)]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state_exists</w:t>
      </w:r>
      <w:proofErr w:type="spellEnd"/>
    </w:p>
    <w:p w14:paraId="064DA208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</w:t>
      </w:r>
    </w:p>
    <w:p w14:paraId="6B4DBF68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def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_</w:t>
      </w:r>
      <w:proofErr w:type="spell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compare_</w:t>
      </w:r>
      <w:proofErr w:type="gram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states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,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state1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,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state2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):</w:t>
      </w:r>
    </w:p>
    <w:p w14:paraId="20B4E2F5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len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state1</w:t>
      </w:r>
      <w:proofErr w:type="gramStart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)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!</w:t>
      </w:r>
      <w:proofErr w:type="gramEnd"/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len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state2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):</w:t>
      </w:r>
    </w:p>
    <w:p w14:paraId="56739350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return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False</w:t>
      </w:r>
    </w:p>
    <w:p w14:paraId="2AE75AC0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</w:p>
    <w:p w14:paraId="089146CE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for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state1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4855F226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not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in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state2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2437872E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return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False</w:t>
      </w:r>
    </w:p>
    <w:p w14:paraId="0149AE5B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</w:p>
    <w:p w14:paraId="02B286D8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return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True</w:t>
      </w:r>
    </w:p>
    <w:p w14:paraId="15EBBF46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</w:t>
      </w:r>
    </w:p>
    <w:p w14:paraId="1015A541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def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generate_states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):</w:t>
      </w:r>
    </w:p>
    <w:p w14:paraId="29715803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prev_len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-</w:t>
      </w:r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1</w:t>
      </w:r>
    </w:p>
    <w:p w14:paraId="7C4A3F6B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processed_states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gramStart"/>
      <w:r w:rsidRPr="00BF4E12">
        <w:rPr>
          <w:rFonts w:ascii="Consolas" w:eastAsia="Times New Roman" w:hAnsi="Consolas" w:cs="Times New Roman"/>
          <w:color w:val="267F99"/>
          <w:sz w:val="18"/>
          <w:szCs w:val="18"/>
          <w:lang w:val="en-IN" w:eastAsia="en-IN"/>
        </w:rPr>
        <w:t>set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476FE9A3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</w:p>
    <w:p w14:paraId="2B62FAE4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while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len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states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_dict</w:t>
      </w:r>
      <w:proofErr w:type="spellEnd"/>
      <w:proofErr w:type="gramStart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)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!</w:t>
      </w:r>
      <w:proofErr w:type="gramEnd"/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prev_len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0F3FCD28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prev_len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len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states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_dict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1DAE2038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current_states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267F99"/>
          <w:sz w:val="18"/>
          <w:szCs w:val="18"/>
          <w:lang w:val="en-IN" w:eastAsia="en-IN"/>
        </w:rPr>
        <w:t>set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states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_</w:t>
      </w:r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dict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keys</w:t>
      </w:r>
      <w:proofErr w:type="spellEnd"/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())</w:t>
      </w:r>
    </w:p>
    <w:p w14:paraId="3C16D006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</w:p>
    <w:p w14:paraId="52373B30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for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state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current_states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-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processed_states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2BE68571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processed_states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add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state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459A1432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compute</w:t>
      </w:r>
      <w:proofErr w:type="gramEnd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_goto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state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43059B54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</w:t>
      </w:r>
    </w:p>
    <w:p w14:paraId="4924C533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def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gram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first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,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):</w:t>
      </w:r>
    </w:p>
    <w:p w14:paraId="22AE0DA5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rule_key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267F99"/>
          <w:sz w:val="18"/>
          <w:szCs w:val="18"/>
          <w:lang w:val="en-IN" w:eastAsia="en-IN"/>
        </w:rPr>
        <w:t>tuple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)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isinstance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, </w:t>
      </w:r>
      <w:r w:rsidRPr="00BF4E12">
        <w:rPr>
          <w:rFonts w:ascii="Consolas" w:eastAsia="Times New Roman" w:hAnsi="Consolas" w:cs="Times New Roman"/>
          <w:color w:val="267F99"/>
          <w:sz w:val="18"/>
          <w:szCs w:val="18"/>
          <w:lang w:val="en-IN" w:eastAsia="en-IN"/>
        </w:rPr>
        <w:t>list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)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else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</w:t>
      </w:r>
    </w:p>
    <w:p w14:paraId="0A4E3DCC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rule_key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in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firsts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_cache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76A58031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return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firsts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_cache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rule_key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</w:t>
      </w:r>
    </w:p>
    <w:p w14:paraId="4633C3C6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</w:p>
    <w:p w14:paraId="4AEA5307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not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1A80140E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return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[]</w:t>
      </w:r>
    </w:p>
    <w:p w14:paraId="3E8E0EC4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</w:p>
    <w:p w14:paraId="6AD93916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proofErr w:type="gramEnd"/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0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]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in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terminals</w:t>
      </w:r>
      <w:proofErr w:type="spellEnd"/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2A6FF090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result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[</w:t>
      </w:r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proofErr w:type="gramEnd"/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0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]]</w:t>
      </w:r>
    </w:p>
    <w:p w14:paraId="236C89A0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firsts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_cache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rule_key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]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result</w:t>
      </w:r>
    </w:p>
    <w:p w14:paraId="15E87347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return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result</w:t>
      </w:r>
    </w:p>
    <w:p w14:paraId="119B2E75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proofErr w:type="spellStart"/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elif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proofErr w:type="gramEnd"/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0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]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'#'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  </w:t>
      </w:r>
      <w:r w:rsidRPr="00BF4E12">
        <w:rPr>
          <w:rFonts w:ascii="Consolas" w:eastAsia="Times New Roman" w:hAnsi="Consolas" w:cs="Times New Roman"/>
          <w:color w:val="008000"/>
          <w:sz w:val="18"/>
          <w:szCs w:val="18"/>
          <w:lang w:val="en-IN" w:eastAsia="en-IN"/>
        </w:rPr>
        <w:t># epsilon</w:t>
      </w:r>
    </w:p>
    <w:p w14:paraId="0951F2CF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result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[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'#'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</w:t>
      </w:r>
    </w:p>
    <w:p w14:paraId="27DC9A6F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firsts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_cache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rule_key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]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result</w:t>
      </w:r>
    </w:p>
    <w:p w14:paraId="551D66BF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return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result</w:t>
      </w:r>
    </w:p>
    <w:p w14:paraId="63FB7FBB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</w:p>
    <w:p w14:paraId="42601AAD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proofErr w:type="gramEnd"/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0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]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in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diction</w:t>
      </w:r>
      <w:proofErr w:type="spellEnd"/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7BEC2E58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result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[]</w:t>
      </w:r>
    </w:p>
    <w:p w14:paraId="2EBADB75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for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subrule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diction</w:t>
      </w:r>
      <w:proofErr w:type="spellEnd"/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proofErr w:type="gramEnd"/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0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]]:</w:t>
      </w:r>
    </w:p>
    <w:p w14:paraId="5181EA26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first_set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first</w:t>
      </w:r>
      <w:proofErr w:type="spellEnd"/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subrule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00009B0F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</w:p>
    <w:p w14:paraId="32494D77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isinstance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spellStart"/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first_set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, </w:t>
      </w:r>
      <w:r w:rsidRPr="00BF4E12">
        <w:rPr>
          <w:rFonts w:ascii="Consolas" w:eastAsia="Times New Roman" w:hAnsi="Consolas" w:cs="Times New Roman"/>
          <w:color w:val="267F99"/>
          <w:sz w:val="18"/>
          <w:szCs w:val="18"/>
          <w:lang w:val="en-IN" w:eastAsia="en-IN"/>
        </w:rPr>
        <w:t>list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):</w:t>
      </w:r>
    </w:p>
    <w:p w14:paraId="412D9EDB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result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extend</w:t>
      </w:r>
      <w:proofErr w:type="spellEnd"/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([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x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for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x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first_set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x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not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in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result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])</w:t>
      </w:r>
    </w:p>
    <w:p w14:paraId="0E3409E8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else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7D6CD4A8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first_set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not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in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result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532726E5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   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result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append</w:t>
      </w:r>
      <w:proofErr w:type="spellEnd"/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first_set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200BEE65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</w:p>
    <w:p w14:paraId="04C54BF2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'#'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in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result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and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len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)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&gt;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1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1FFF3FAF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result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remove</w:t>
      </w:r>
      <w:proofErr w:type="spellEnd"/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'#'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1E3ADBF7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rest_first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first</w:t>
      </w:r>
      <w:proofErr w:type="spellEnd"/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proofErr w:type="gramEnd"/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1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:])</w:t>
      </w:r>
    </w:p>
    <w:p w14:paraId="53155FD5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</w:p>
    <w:p w14:paraId="760A44B1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rest_first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02FA4419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isinstance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spellStart"/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rest_first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, </w:t>
      </w:r>
      <w:r w:rsidRPr="00BF4E12">
        <w:rPr>
          <w:rFonts w:ascii="Consolas" w:eastAsia="Times New Roman" w:hAnsi="Consolas" w:cs="Times New Roman"/>
          <w:color w:val="267F99"/>
          <w:sz w:val="18"/>
          <w:szCs w:val="18"/>
          <w:lang w:val="en-IN" w:eastAsia="en-IN"/>
        </w:rPr>
        <w:t>list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):</w:t>
      </w:r>
    </w:p>
    <w:p w14:paraId="5613280E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   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result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extend</w:t>
      </w:r>
      <w:proofErr w:type="spellEnd"/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([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x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for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x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rest_first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x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not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in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result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])</w:t>
      </w:r>
    </w:p>
    <w:p w14:paraId="37F48B0A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else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3B86C2F8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rest_first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not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in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result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3BF270BF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       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result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append</w:t>
      </w:r>
      <w:proofErr w:type="spellEnd"/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rest_first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5EDC2241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        </w:t>
      </w:r>
    </w:p>
    <w:p w14:paraId="3E1B13C5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isinstance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spellStart"/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rest_first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, </w:t>
      </w:r>
      <w:r w:rsidRPr="00BF4E12">
        <w:rPr>
          <w:rFonts w:ascii="Consolas" w:eastAsia="Times New Roman" w:hAnsi="Consolas" w:cs="Times New Roman"/>
          <w:color w:val="267F99"/>
          <w:sz w:val="18"/>
          <w:szCs w:val="18"/>
          <w:lang w:val="en-IN" w:eastAsia="en-IN"/>
        </w:rPr>
        <w:t>list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)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and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'#'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in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rest_first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2FD24595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result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append</w:t>
      </w:r>
      <w:proofErr w:type="spellEnd"/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'#'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30C436E0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</w:p>
    <w:p w14:paraId="727A0FBB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firsts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_cache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rule_key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]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result</w:t>
      </w:r>
    </w:p>
    <w:p w14:paraId="4FBA6966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return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result</w:t>
      </w:r>
    </w:p>
    <w:p w14:paraId="3D6A609F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</w:p>
    <w:p w14:paraId="35098330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return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[]</w:t>
      </w:r>
    </w:p>
    <w:p w14:paraId="48FA9098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</w:t>
      </w:r>
    </w:p>
    <w:p w14:paraId="4F89EDFC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def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gram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follow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,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nt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):</w:t>
      </w:r>
    </w:p>
    <w:p w14:paraId="797BC36C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nt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in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follows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_cache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1C04EF23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return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follows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_cache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nt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</w:t>
      </w:r>
    </w:p>
    <w:p w14:paraId="0456D095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</w:p>
    <w:p w14:paraId="118CA6D1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result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gramStart"/>
      <w:r w:rsidRPr="00BF4E12">
        <w:rPr>
          <w:rFonts w:ascii="Consolas" w:eastAsia="Times New Roman" w:hAnsi="Consolas" w:cs="Times New Roman"/>
          <w:color w:val="267F99"/>
          <w:sz w:val="18"/>
          <w:szCs w:val="18"/>
          <w:lang w:val="en-IN" w:eastAsia="en-IN"/>
        </w:rPr>
        <w:t>set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5BE86CBA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nt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start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_symbol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7E9FFC60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result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add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gramEnd"/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'$'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5AA1E2CA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for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lhs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,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rhs_list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diction</w:t>
      </w:r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proofErr w:type="gram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items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):</w:t>
      </w:r>
    </w:p>
    <w:p w14:paraId="0F86393A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for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rhs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rhs_list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2B4E1161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nt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in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rhs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6CFD8FA0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i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0</w:t>
      </w:r>
    </w:p>
    <w:p w14:paraId="567BE1B6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while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i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&lt;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len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rhs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):</w:t>
      </w:r>
    </w:p>
    <w:p w14:paraId="698EF53B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rhs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i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]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nt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2C62CAC7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i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&lt;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len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rhs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)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-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1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6509EECF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    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first_set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first</w:t>
      </w:r>
      <w:proofErr w:type="spellEnd"/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rhs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i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+</w:t>
      </w:r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1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:])</w:t>
      </w:r>
    </w:p>
    <w:p w14:paraId="491B7615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            </w:t>
      </w:r>
    </w:p>
    <w:p w14:paraId="3D8DD946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isinstance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spellStart"/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first_set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, </w:t>
      </w:r>
      <w:r w:rsidRPr="00BF4E12">
        <w:rPr>
          <w:rFonts w:ascii="Consolas" w:eastAsia="Times New Roman" w:hAnsi="Consolas" w:cs="Times New Roman"/>
          <w:color w:val="267F99"/>
          <w:sz w:val="18"/>
          <w:szCs w:val="18"/>
          <w:lang w:val="en-IN" w:eastAsia="en-IN"/>
        </w:rPr>
        <w:t>list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):</w:t>
      </w:r>
    </w:p>
    <w:p w14:paraId="05D51D83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    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for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symbol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first_set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5BD9DE37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        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symbol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!</w:t>
      </w:r>
      <w:proofErr w:type="gramEnd"/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'#'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502EC397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                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result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add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symbol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2D124901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    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'#'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in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first_set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and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nt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!</w:t>
      </w:r>
      <w:proofErr w:type="gramEnd"/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lhs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31877A57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            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follow_set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follow</w:t>
      </w:r>
      <w:proofErr w:type="spellEnd"/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lhs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356D2051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        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follow_set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367D8C8F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            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isinstance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spellStart"/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follow_set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, </w:t>
      </w:r>
      <w:r w:rsidRPr="00BF4E12">
        <w:rPr>
          <w:rFonts w:ascii="Consolas" w:eastAsia="Times New Roman" w:hAnsi="Consolas" w:cs="Times New Roman"/>
          <w:color w:val="267F99"/>
          <w:sz w:val="18"/>
          <w:szCs w:val="18"/>
          <w:lang w:val="en-IN" w:eastAsia="en-IN"/>
        </w:rPr>
        <w:t>list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):</w:t>
      </w:r>
    </w:p>
    <w:p w14:paraId="09860838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                           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result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update</w:t>
      </w:r>
      <w:proofErr w:type="spellEnd"/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follow_set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75F5FDA5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            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else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791090B5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                    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result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add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follow_set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0B8C7402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else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264B14C5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    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first_</w:t>
      </w:r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!</w:t>
      </w:r>
      <w:proofErr w:type="gramEnd"/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'#'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29688B35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            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result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add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first_set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2AB1283A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        </w:t>
      </w:r>
      <w:proofErr w:type="spellStart"/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elif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nt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!</w:t>
      </w:r>
      <w:proofErr w:type="gramEnd"/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lhs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  </w:t>
      </w:r>
      <w:r w:rsidRPr="00BF4E12">
        <w:rPr>
          <w:rFonts w:ascii="Consolas" w:eastAsia="Times New Roman" w:hAnsi="Consolas" w:cs="Times New Roman"/>
          <w:color w:val="008000"/>
          <w:sz w:val="18"/>
          <w:szCs w:val="18"/>
          <w:lang w:val="en-IN" w:eastAsia="en-IN"/>
        </w:rPr>
        <w:t># Avoid infinite recursion</w:t>
      </w:r>
    </w:p>
    <w:p w14:paraId="696106D8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    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follow_set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follow</w:t>
      </w:r>
      <w:proofErr w:type="spellEnd"/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lhs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4A507B23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follow_set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0C90D26C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    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isinstance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spellStart"/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follow_set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, </w:t>
      </w:r>
      <w:r w:rsidRPr="00BF4E12">
        <w:rPr>
          <w:rFonts w:ascii="Consolas" w:eastAsia="Times New Roman" w:hAnsi="Consolas" w:cs="Times New Roman"/>
          <w:color w:val="267F99"/>
          <w:sz w:val="18"/>
          <w:szCs w:val="18"/>
          <w:lang w:val="en-IN" w:eastAsia="en-IN"/>
        </w:rPr>
        <w:t>list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):</w:t>
      </w:r>
    </w:p>
    <w:p w14:paraId="2AE53182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                   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result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update</w:t>
      </w:r>
      <w:proofErr w:type="spellEnd"/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follow_set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35A90B83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    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else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312B7EC7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            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result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add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follow_set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6CAB5821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i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+=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1</w:t>
      </w:r>
    </w:p>
    <w:p w14:paraId="0460E0E7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</w:p>
    <w:p w14:paraId="13A0BB96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follows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_cache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nt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]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267F99"/>
          <w:sz w:val="18"/>
          <w:szCs w:val="18"/>
          <w:lang w:val="en-IN" w:eastAsia="en-IN"/>
        </w:rPr>
        <w:t>list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result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18492FC7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return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267F99"/>
          <w:sz w:val="18"/>
          <w:szCs w:val="18"/>
          <w:lang w:val="en-IN" w:eastAsia="en-IN"/>
        </w:rPr>
        <w:t>list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result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4ABAA74E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</w:t>
      </w:r>
    </w:p>
    <w:p w14:paraId="75B13625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def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create_parse_table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):</w:t>
      </w:r>
    </w:p>
    <w:p w14:paraId="2A772F57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_</w:t>
      </w:r>
      <w:proofErr w:type="spellStart"/>
      <w:proofErr w:type="gramEnd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prepare_rules_</w:t>
      </w:r>
      <w:proofErr w:type="gram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dict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395FE6DC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</w:p>
    <w:p w14:paraId="2F285FFD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rows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267F99"/>
          <w:sz w:val="18"/>
          <w:szCs w:val="18"/>
          <w:lang w:val="en-IN" w:eastAsia="en-IN"/>
        </w:rPr>
        <w:t>list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states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_</w:t>
      </w:r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dict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keys</w:t>
      </w:r>
      <w:proofErr w:type="spellEnd"/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())</w:t>
      </w:r>
    </w:p>
    <w:p w14:paraId="3AF72D20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cols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terminals</w:t>
      </w:r>
      <w:proofErr w:type="spellEnd"/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+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[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'$'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]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+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non_terminals</w:t>
      </w:r>
      <w:proofErr w:type="spellEnd"/>
    </w:p>
    <w:p w14:paraId="378AF1A7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</w:p>
    <w:p w14:paraId="68656304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table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[[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''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]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*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len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cols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)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for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_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267F99"/>
          <w:sz w:val="18"/>
          <w:szCs w:val="18"/>
          <w:lang w:val="en-IN" w:eastAsia="en-IN"/>
        </w:rPr>
        <w:t>range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spell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len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rows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))]</w:t>
      </w:r>
    </w:p>
    <w:p w14:paraId="14947802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</w:p>
    <w:p w14:paraId="1ECC9941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for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(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state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,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symbol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),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next_state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state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_</w:t>
      </w:r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map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items</w:t>
      </w:r>
      <w:proofErr w:type="spellEnd"/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():</w:t>
      </w:r>
    </w:p>
    <w:p w14:paraId="2A2012C1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row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rows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index</w:t>
      </w:r>
      <w:proofErr w:type="spellEnd"/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state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2B7C3C2C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col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cols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.index</w:t>
      </w:r>
      <w:proofErr w:type="spellEnd"/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symbol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581D3774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</w:p>
    <w:p w14:paraId="73E54450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symbol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in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non_terminals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3D7AB5D6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table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row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][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col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]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+=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f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{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next_state</w:t>
      </w:r>
      <w:proofErr w:type="spellEnd"/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}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 xml:space="preserve"> "</w:t>
      </w:r>
    </w:p>
    <w:p w14:paraId="279EA77D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proofErr w:type="spellStart"/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elif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symbol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in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terminals</w:t>
      </w:r>
      <w:proofErr w:type="spellEnd"/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0C8C2A99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table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row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][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col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]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+=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f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"S</w:t>
      </w:r>
      <w:proofErr w:type="spellEnd"/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{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next_state</w:t>
      </w:r>
      <w:proofErr w:type="spellEnd"/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}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 xml:space="preserve"> "</w:t>
      </w:r>
    </w:p>
    <w:p w14:paraId="784AEE4B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</w:p>
    <w:p w14:paraId="6DA4B4B8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for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i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,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267F99"/>
          <w:sz w:val="18"/>
          <w:szCs w:val="18"/>
          <w:lang w:val="en-IN" w:eastAsia="en-IN"/>
        </w:rPr>
        <w:t>enumerate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augmented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_rules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):</w:t>
      </w:r>
    </w:p>
    <w:p w14:paraId="62B5F240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rule_copy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267F99"/>
          <w:sz w:val="18"/>
          <w:szCs w:val="18"/>
          <w:lang w:val="en-IN" w:eastAsia="en-IN"/>
        </w:rPr>
        <w:t>copy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deepcopy</w:t>
      </w:r>
      <w:proofErr w:type="spellEnd"/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791B6161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'.'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in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rule_</w:t>
      </w:r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copy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proofErr w:type="gramEnd"/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1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]:  </w:t>
      </w:r>
      <w:r w:rsidRPr="00BF4E12">
        <w:rPr>
          <w:rFonts w:ascii="Consolas" w:eastAsia="Times New Roman" w:hAnsi="Consolas" w:cs="Times New Roman"/>
          <w:color w:val="008000"/>
          <w:sz w:val="18"/>
          <w:szCs w:val="18"/>
          <w:lang w:val="en-IN" w:eastAsia="en-IN"/>
        </w:rPr>
        <w:t># Remove dot if present</w:t>
      </w:r>
    </w:p>
    <w:p w14:paraId="2A73C82A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rule_copy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1</w:t>
      </w:r>
      <w:proofErr w:type="gramStart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].remove</w:t>
      </w:r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'.'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36D2CBE6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numbered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_rules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i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]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rule_copy</w:t>
      </w:r>
      <w:proofErr w:type="spellEnd"/>
    </w:p>
    <w:p w14:paraId="4FE50BD3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</w:p>
    <w:p w14:paraId="21036C41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for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state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states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_dict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1B5CC1D9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for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states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_dict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state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]:</w:t>
      </w:r>
    </w:p>
    <w:p w14:paraId="50855934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1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][</w:t>
      </w:r>
      <w:proofErr w:type="gramEnd"/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-</w:t>
      </w:r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1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]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'.'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  </w:t>
      </w:r>
      <w:r w:rsidRPr="00BF4E12">
        <w:rPr>
          <w:rFonts w:ascii="Consolas" w:eastAsia="Times New Roman" w:hAnsi="Consolas" w:cs="Times New Roman"/>
          <w:color w:val="008000"/>
          <w:sz w:val="18"/>
          <w:szCs w:val="18"/>
          <w:lang w:val="en-IN" w:eastAsia="en-IN"/>
        </w:rPr>
        <w:t># If dot at end, it's a reduce item</w:t>
      </w:r>
    </w:p>
    <w:p w14:paraId="26BC02A6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rule_copy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267F99"/>
          <w:sz w:val="18"/>
          <w:szCs w:val="18"/>
          <w:lang w:val="en-IN" w:eastAsia="en-IN"/>
        </w:rPr>
        <w:t>copy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deepcopy</w:t>
      </w:r>
      <w:proofErr w:type="spellEnd"/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15BE5D38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rule_copy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1</w:t>
      </w:r>
      <w:proofErr w:type="gramStart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].remove</w:t>
      </w:r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'.'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430AE8B0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</w:t>
      </w:r>
    </w:p>
    <w:p w14:paraId="148D7C62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rule_num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-</w:t>
      </w:r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1</w:t>
      </w:r>
    </w:p>
    <w:p w14:paraId="12E98A48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for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num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,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numbered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_</w:t>
      </w:r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rules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items</w:t>
      </w:r>
      <w:proofErr w:type="spellEnd"/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():</w:t>
      </w:r>
    </w:p>
    <w:p w14:paraId="246A94FF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rule_copy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27E2ADE4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rule_num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num</w:t>
      </w:r>
      <w:proofErr w:type="spellEnd"/>
    </w:p>
    <w:p w14:paraId="3E35C098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break</w:t>
      </w:r>
    </w:p>
    <w:p w14:paraId="2F2A6CF9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</w:t>
      </w:r>
    </w:p>
    <w:p w14:paraId="09A35990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rule_</w:t>
      </w:r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num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!</w:t>
      </w:r>
      <w:proofErr w:type="gramEnd"/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-</w:t>
      </w:r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1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5AAF9944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follow_set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follow</w:t>
      </w:r>
      <w:proofErr w:type="spellEnd"/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proofErr w:type="gramEnd"/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0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])</w:t>
      </w:r>
    </w:p>
    <w:p w14:paraId="1D97A923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    </w:t>
      </w:r>
    </w:p>
    <w:p w14:paraId="5E40589D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for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symbol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follow_set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65946203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       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col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cols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.index</w:t>
      </w:r>
      <w:proofErr w:type="spellEnd"/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symbol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08810B46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       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row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rows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index</w:t>
      </w:r>
      <w:proofErr w:type="spellEnd"/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state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599A2B69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        </w:t>
      </w:r>
    </w:p>
    <w:p w14:paraId="0A8030B7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rule_num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0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  </w:t>
      </w:r>
      <w:r w:rsidRPr="00BF4E12">
        <w:rPr>
          <w:rFonts w:ascii="Consolas" w:eastAsia="Times New Roman" w:hAnsi="Consolas" w:cs="Times New Roman"/>
          <w:color w:val="008000"/>
          <w:sz w:val="18"/>
          <w:szCs w:val="18"/>
          <w:lang w:val="en-IN" w:eastAsia="en-IN"/>
        </w:rPr>
        <w:t xml:space="preserve"># </w:t>
      </w:r>
      <w:proofErr w:type="gramStart"/>
      <w:r w:rsidRPr="00BF4E12">
        <w:rPr>
          <w:rFonts w:ascii="Consolas" w:eastAsia="Times New Roman" w:hAnsi="Consolas" w:cs="Times New Roman"/>
          <w:color w:val="008000"/>
          <w:sz w:val="18"/>
          <w:szCs w:val="18"/>
          <w:lang w:val="en-IN" w:eastAsia="en-IN"/>
        </w:rPr>
        <w:t>Accept</w:t>
      </w:r>
      <w:proofErr w:type="gramEnd"/>
      <w:r w:rsidRPr="00BF4E12">
        <w:rPr>
          <w:rFonts w:ascii="Consolas" w:eastAsia="Times New Roman" w:hAnsi="Consolas" w:cs="Times New Roman"/>
          <w:color w:val="008000"/>
          <w:sz w:val="18"/>
          <w:szCs w:val="18"/>
          <w:lang w:val="en-IN" w:eastAsia="en-IN"/>
        </w:rPr>
        <w:t xml:space="preserve"> for augmented start rule</w:t>
      </w:r>
    </w:p>
    <w:p w14:paraId="72D9A096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           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table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row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][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col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]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"Accept"</w:t>
      </w:r>
    </w:p>
    <w:p w14:paraId="21F29EF8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else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73C948F6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           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table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row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][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col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]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+=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f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"R</w:t>
      </w:r>
      <w:proofErr w:type="spellEnd"/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{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rule_num</w:t>
      </w:r>
      <w:proofErr w:type="spellEnd"/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}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 xml:space="preserve"> "</w:t>
      </w:r>
    </w:p>
    <w:p w14:paraId="0C010067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</w:p>
    <w:p w14:paraId="1D792CC9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parse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_table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{</w:t>
      </w:r>
    </w:p>
    <w:p w14:paraId="4CB7EBCB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'rows'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: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rows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,</w:t>
      </w:r>
    </w:p>
    <w:p w14:paraId="46DD9D3E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'cols'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: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cols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,</w:t>
      </w:r>
    </w:p>
    <w:p w14:paraId="3EE62CD7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'table'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: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table</w:t>
      </w:r>
    </w:p>
    <w:p w14:paraId="1F52FB5D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        }</w:t>
      </w:r>
    </w:p>
    <w:p w14:paraId="4D81EEA9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</w:p>
    <w:p w14:paraId="0CAD9500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print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</w:t>
      </w:r>
      <w:r w:rsidRPr="00BF4E12">
        <w:rPr>
          <w:rFonts w:ascii="Consolas" w:eastAsia="Times New Roman" w:hAnsi="Consolas" w:cs="Times New Roman"/>
          <w:color w:val="EE0000"/>
          <w:sz w:val="18"/>
          <w:szCs w:val="18"/>
          <w:lang w:val="en-IN" w:eastAsia="en-IN"/>
        </w:rPr>
        <w:t>\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EE0000"/>
          <w:sz w:val="18"/>
          <w:szCs w:val="18"/>
          <w:lang w:val="en-IN" w:eastAsia="en-IN"/>
        </w:rPr>
        <w:t>n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SLR</w:t>
      </w:r>
      <w:proofErr w:type="spellEnd"/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(</w:t>
      </w:r>
      <w:proofErr w:type="gramEnd"/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1) parsing table:</w:t>
      </w:r>
      <w:r w:rsidRPr="00BF4E12">
        <w:rPr>
          <w:rFonts w:ascii="Consolas" w:eastAsia="Times New Roman" w:hAnsi="Consolas" w:cs="Times New Roman"/>
          <w:color w:val="EE0000"/>
          <w:sz w:val="18"/>
          <w:szCs w:val="18"/>
          <w:lang w:val="en-IN" w:eastAsia="en-IN"/>
        </w:rPr>
        <w:t>\n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7A39DF0A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col_format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{:&gt;8}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*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len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cols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192E6BC3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proofErr w:type="gram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print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gramEnd"/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 "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,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col_</w:t>
      </w:r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format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format</w:t>
      </w:r>
      <w:proofErr w:type="spellEnd"/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*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cols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), 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</w:t>
      </w:r>
      <w:r w:rsidRPr="00BF4E12">
        <w:rPr>
          <w:rFonts w:ascii="Consolas" w:eastAsia="Times New Roman" w:hAnsi="Consolas" w:cs="Times New Roman"/>
          <w:color w:val="EE0000"/>
          <w:sz w:val="18"/>
          <w:szCs w:val="18"/>
          <w:lang w:val="en-IN" w:eastAsia="en-IN"/>
        </w:rPr>
        <w:t>\n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24E8C553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</w:p>
    <w:p w14:paraId="10E6BE72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for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i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,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row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267F99"/>
          <w:sz w:val="18"/>
          <w:szCs w:val="18"/>
          <w:lang w:val="en-IN" w:eastAsia="en-IN"/>
        </w:rPr>
        <w:t>enumerate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table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):</w:t>
      </w:r>
    </w:p>
    <w:p w14:paraId="7F24E537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row_format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{:&gt;8}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*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len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row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457A6BF6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print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f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</w:t>
      </w:r>
      <w:r w:rsidRPr="00BF4E12">
        <w:rPr>
          <w:rFonts w:ascii="Consolas" w:eastAsia="Times New Roman" w:hAnsi="Consolas" w:cs="Times New Roman"/>
          <w:color w:val="EE0000"/>
          <w:sz w:val="18"/>
          <w:szCs w:val="18"/>
          <w:lang w:val="en-IN" w:eastAsia="en-IN"/>
        </w:rPr>
        <w:t>{{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:&gt;3</w:t>
      </w:r>
      <w:r w:rsidRPr="00BF4E12">
        <w:rPr>
          <w:rFonts w:ascii="Consolas" w:eastAsia="Times New Roman" w:hAnsi="Consolas" w:cs="Times New Roman"/>
          <w:color w:val="EE0000"/>
          <w:sz w:val="18"/>
          <w:szCs w:val="18"/>
          <w:lang w:val="en-IN" w:eastAsia="en-IN"/>
        </w:rPr>
        <w:t>}}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{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row_</w:t>
      </w:r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format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format</w:t>
      </w:r>
      <w:proofErr w:type="spellEnd"/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*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row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}</w:t>
      </w:r>
      <w:proofErr w:type="gramStart"/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format</w:t>
      </w:r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spellStart"/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f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'I</w:t>
      </w:r>
      <w:proofErr w:type="spellEnd"/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{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i</w:t>
      </w:r>
      <w:proofErr w:type="spellEnd"/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}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'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))</w:t>
      </w:r>
    </w:p>
    <w:p w14:paraId="048C9550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</w:t>
      </w:r>
    </w:p>
    <w:p w14:paraId="2048C27B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def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_</w:t>
      </w:r>
      <w:proofErr w:type="spell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prepare_rules_dict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):</w:t>
      </w:r>
    </w:p>
    <w:p w14:paraId="2259A6CD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augmented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f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{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augmented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_</w:t>
      </w:r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proofErr w:type="gramEnd"/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0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][</w:t>
      </w:r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0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}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 xml:space="preserve"> -&gt;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{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augmented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_</w:t>
      </w:r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proofErr w:type="gramEnd"/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0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][</w:t>
      </w:r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1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][</w:t>
      </w:r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1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}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</w:t>
      </w:r>
    </w:p>
    <w:p w14:paraId="6460D033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augmented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not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in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71202A89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rules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.insert</w:t>
      </w:r>
      <w:proofErr w:type="spellEnd"/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0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,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augmented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7A0CCD31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</w:p>
    <w:p w14:paraId="5828C1B7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for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2E9C7F7E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lhs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,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rhs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[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x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.strip</w:t>
      </w:r>
      <w:proofErr w:type="spellEnd"/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()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for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x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.split</w:t>
      </w:r>
      <w:proofErr w:type="spellEnd"/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"-&gt;"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)]</w:t>
      </w:r>
    </w:p>
    <w:p w14:paraId="44D3E1D6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</w:p>
    <w:p w14:paraId="0F8B9926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for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subrule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rhs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.split</w:t>
      </w:r>
      <w:proofErr w:type="spellEnd"/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'|'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):</w:t>
      </w:r>
    </w:p>
    <w:p w14:paraId="797F0870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diction</w:t>
      </w:r>
      <w:proofErr w:type="spellEnd"/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lhs</w:t>
      </w:r>
      <w:proofErr w:type="spellEnd"/>
      <w:proofErr w:type="gramStart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append</w:t>
      </w:r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subrule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.strip</w:t>
      </w:r>
      <w:proofErr w:type="spellEnd"/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gramStart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).split</w:t>
      </w:r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())</w:t>
      </w:r>
    </w:p>
    <w:p w14:paraId="1973B563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</w:t>
      </w:r>
    </w:p>
    <w:p w14:paraId="070264D2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def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print_</w:t>
      </w:r>
      <w:proofErr w:type="gram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result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,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rules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):</w:t>
      </w:r>
    </w:p>
    <w:p w14:paraId="01E27534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for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rules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67B7061C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print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f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{</w:t>
      </w:r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proofErr w:type="gramEnd"/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0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}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 xml:space="preserve"> -&gt;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{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 xml:space="preserve">' </w:t>
      </w:r>
      <w:proofErr w:type="gramStart"/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'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join</w:t>
      </w:r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proofErr w:type="gramEnd"/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1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])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}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73723F2E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</w:t>
      </w:r>
    </w:p>
    <w:p w14:paraId="00EEC4D8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</w:t>
      </w:r>
    </w:p>
    <w:p w14:paraId="63025321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def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parse_</w:t>
      </w:r>
      <w:proofErr w:type="gram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input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,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input_string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):</w:t>
      </w:r>
    </w:p>
    <w:p w14:paraId="6B3C0FD3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not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parse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_table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7A37FA19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proofErr w:type="gram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print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gramEnd"/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 xml:space="preserve">"Parse table not created. Run </w:t>
      </w:r>
      <w:proofErr w:type="spellStart"/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create_parse_</w:t>
      </w:r>
      <w:proofErr w:type="gramStart"/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table</w:t>
      </w:r>
      <w:proofErr w:type="spellEnd"/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(</w:t>
      </w:r>
      <w:proofErr w:type="gramEnd"/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) first."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50829960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return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False</w:t>
      </w:r>
    </w:p>
    <w:p w14:paraId="3D42E14D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</w:p>
    <w:p w14:paraId="49CA1041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input_string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input_string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+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'$'</w:t>
      </w:r>
    </w:p>
    <w:p w14:paraId="67DE59D0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input_tokens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267F99"/>
          <w:sz w:val="18"/>
          <w:szCs w:val="18"/>
          <w:lang w:val="en-IN" w:eastAsia="en-IN"/>
        </w:rPr>
        <w:t>list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input_string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58287659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</w:p>
    <w:p w14:paraId="235122DA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stack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[</w:t>
      </w:r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0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</w:t>
      </w:r>
    </w:p>
    <w:p w14:paraId="7AB2DBF6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index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gramStart"/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0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 </w:t>
      </w:r>
      <w:r w:rsidRPr="00BF4E12">
        <w:rPr>
          <w:rFonts w:ascii="Consolas" w:eastAsia="Times New Roman" w:hAnsi="Consolas" w:cs="Times New Roman"/>
          <w:color w:val="008000"/>
          <w:sz w:val="18"/>
          <w:szCs w:val="18"/>
          <w:lang w:val="en-IN" w:eastAsia="en-IN"/>
        </w:rPr>
        <w:t>#</w:t>
      </w:r>
      <w:proofErr w:type="gramEnd"/>
      <w:r w:rsidRPr="00BF4E12">
        <w:rPr>
          <w:rFonts w:ascii="Consolas" w:eastAsia="Times New Roman" w:hAnsi="Consolas" w:cs="Times New Roman"/>
          <w:color w:val="008000"/>
          <w:sz w:val="18"/>
          <w:szCs w:val="18"/>
          <w:lang w:val="en-IN" w:eastAsia="en-IN"/>
        </w:rPr>
        <w:t xml:space="preserve"> Current position in input string</w:t>
      </w:r>
    </w:p>
    <w:p w14:paraId="3AAD533F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</w:p>
    <w:p w14:paraId="265F5A80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proofErr w:type="gram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print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gramEnd"/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</w:t>
      </w:r>
      <w:r w:rsidRPr="00BF4E12">
        <w:rPr>
          <w:rFonts w:ascii="Consolas" w:eastAsia="Times New Roman" w:hAnsi="Consolas" w:cs="Times New Roman"/>
          <w:color w:val="EE0000"/>
          <w:sz w:val="18"/>
          <w:szCs w:val="18"/>
          <w:lang w:val="en-IN" w:eastAsia="en-IN"/>
        </w:rPr>
        <w:t>\</w:t>
      </w:r>
      <w:proofErr w:type="spellStart"/>
      <w:r w:rsidRPr="00BF4E12">
        <w:rPr>
          <w:rFonts w:ascii="Consolas" w:eastAsia="Times New Roman" w:hAnsi="Consolas" w:cs="Times New Roman"/>
          <w:color w:val="EE0000"/>
          <w:sz w:val="18"/>
          <w:szCs w:val="18"/>
          <w:lang w:val="en-IN" w:eastAsia="en-IN"/>
        </w:rPr>
        <w:t>n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Parsing</w:t>
      </w:r>
      <w:proofErr w:type="spellEnd"/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 xml:space="preserve"> Input:"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,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input_</w:t>
      </w:r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string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-</w:t>
      </w:r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1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])</w:t>
      </w:r>
    </w:p>
    <w:p w14:paraId="331FA656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proofErr w:type="gram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print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603CEFCE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proofErr w:type="gram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print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gramEnd"/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"-"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*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80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1CC8A561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proofErr w:type="gram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print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gramEnd"/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</w:t>
      </w:r>
      <w:proofErr w:type="gramStart"/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|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{0:^18}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|</w:t>
      </w:r>
      <w:proofErr w:type="gramEnd"/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{</w:t>
      </w:r>
      <w:proofErr w:type="gramStart"/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1:^19}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|</w:t>
      </w:r>
      <w:proofErr w:type="gramEnd"/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{</w:t>
      </w:r>
      <w:proofErr w:type="gramStart"/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2:^19}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|</w:t>
      </w:r>
      <w:proofErr w:type="gramEnd"/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{</w:t>
      </w:r>
      <w:proofErr w:type="gramStart"/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3:^18}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|"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format</w:t>
      </w:r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"Step</w:t>
      </w:r>
      <w:proofErr w:type="gramStart"/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,</w:t>
      </w:r>
      <w:proofErr w:type="gramEnd"/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</w:t>
      </w:r>
      <w:proofErr w:type="spellStart"/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Stack"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,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"Input"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,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"Action</w:t>
      </w:r>
      <w:proofErr w:type="spellEnd"/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))</w:t>
      </w:r>
    </w:p>
    <w:p w14:paraId="587D3129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proofErr w:type="gram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print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gramEnd"/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"-"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*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80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55D3D134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</w:p>
    <w:p w14:paraId="3A0D9387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step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1</w:t>
      </w:r>
    </w:p>
    <w:p w14:paraId="35E18181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while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True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2731F513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current_state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stack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proofErr w:type="gramEnd"/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-</w:t>
      </w:r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1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</w:t>
      </w:r>
    </w:p>
    <w:p w14:paraId="4293B11E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current_symbol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input_tokens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index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</w:t>
      </w:r>
    </w:p>
    <w:p w14:paraId="36FEB639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</w:p>
    <w:p w14:paraId="64A178E1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try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21A73737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col_index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parse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_table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'cols'</w:t>
      </w:r>
      <w:proofErr w:type="gramStart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].index</w:t>
      </w:r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current_symbol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26FE0CE7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except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267F99"/>
          <w:sz w:val="18"/>
          <w:szCs w:val="18"/>
          <w:lang w:val="en-IN" w:eastAsia="en-IN"/>
        </w:rPr>
        <w:t>ValueError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7B41BE2D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  <w:proofErr w:type="gram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print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spellStart"/>
      <w:proofErr w:type="gramEnd"/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f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"Error</w:t>
      </w:r>
      <w:proofErr w:type="spellEnd"/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: Symbol '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{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current_symbol</w:t>
      </w:r>
      <w:proofErr w:type="spellEnd"/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}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' not in grammar"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2429B065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return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False</w:t>
      </w:r>
    </w:p>
    <w:p w14:paraId="6E60E9D5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</w:p>
    <w:p w14:paraId="16F773BD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action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parse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_table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'table</w:t>
      </w:r>
      <w:proofErr w:type="gramStart"/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'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][</w:t>
      </w:r>
      <w:proofErr w:type="spellStart"/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current_</w:t>
      </w:r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state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][</w:t>
      </w:r>
      <w:proofErr w:type="spellStart"/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col_index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</w:t>
      </w:r>
    </w:p>
    <w:p w14:paraId="2E1FC7BE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</w:p>
    <w:p w14:paraId="143E92B3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stack_str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 xml:space="preserve">' </w:t>
      </w:r>
      <w:proofErr w:type="gramStart"/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'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join</w:t>
      </w:r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gramStart"/>
      <w:r w:rsidRPr="00BF4E12">
        <w:rPr>
          <w:rFonts w:ascii="Consolas" w:eastAsia="Times New Roman" w:hAnsi="Consolas" w:cs="Times New Roman"/>
          <w:color w:val="267F99"/>
          <w:sz w:val="18"/>
          <w:szCs w:val="18"/>
          <w:lang w:val="en-IN" w:eastAsia="en-IN"/>
        </w:rPr>
        <w:t>map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gramEnd"/>
      <w:r w:rsidRPr="00BF4E12">
        <w:rPr>
          <w:rFonts w:ascii="Consolas" w:eastAsia="Times New Roman" w:hAnsi="Consolas" w:cs="Times New Roman"/>
          <w:color w:val="267F99"/>
          <w:sz w:val="18"/>
          <w:szCs w:val="18"/>
          <w:lang w:val="en-IN" w:eastAsia="en-IN"/>
        </w:rPr>
        <w:t>str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,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stack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))</w:t>
      </w:r>
    </w:p>
    <w:p w14:paraId="3F8EAC3A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input_str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'</w:t>
      </w:r>
      <w:proofErr w:type="gramStart"/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'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join</w:t>
      </w:r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input_tokens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index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:])</w:t>
      </w:r>
    </w:p>
    <w:p w14:paraId="5F7206AF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</w:p>
    <w:p w14:paraId="34774AB5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print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f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"|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{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step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:&lt;</w:t>
      </w:r>
      <w:proofErr w:type="gramStart"/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18}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|</w:t>
      </w:r>
      <w:proofErr w:type="gramEnd"/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{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stack_str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:&lt;</w:t>
      </w:r>
      <w:proofErr w:type="gramStart"/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19}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|</w:t>
      </w:r>
      <w:proofErr w:type="gramEnd"/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{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input_str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:&lt;</w:t>
      </w:r>
      <w:proofErr w:type="gramStart"/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19}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|</w:t>
      </w:r>
      <w:proofErr w:type="gramEnd"/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{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action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:&lt;</w:t>
      </w:r>
      <w:proofErr w:type="gramStart"/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18}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|</w:t>
      </w:r>
      <w:proofErr w:type="gramEnd"/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5F79C124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proofErr w:type="gram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print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gramEnd"/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"-"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*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80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5CF3758B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not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action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02F12BD1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  <w:proofErr w:type="gram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print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spellStart"/>
      <w:proofErr w:type="gramEnd"/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f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"Error</w:t>
      </w:r>
      <w:proofErr w:type="spellEnd"/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 xml:space="preserve">: No action defined for state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{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current_state</w:t>
      </w:r>
      <w:proofErr w:type="spellEnd"/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}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 xml:space="preserve"> and symbol '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{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current_symbol</w:t>
      </w:r>
      <w:proofErr w:type="spellEnd"/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}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'"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792AADFD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  <w:proofErr w:type="gram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print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spellStart"/>
      <w:proofErr w:type="gramEnd"/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f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"Input</w:t>
      </w:r>
      <w:proofErr w:type="spellEnd"/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 xml:space="preserve"> string '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{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input_</w:t>
      </w:r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string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-</w:t>
      </w:r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1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}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' is not valid according to the grammar"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7561C489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return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False</w:t>
      </w:r>
    </w:p>
    <w:p w14:paraId="42BDB5D4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</w:p>
    <w:p w14:paraId="02F55BD0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r w:rsidRPr="00BF4E12">
        <w:rPr>
          <w:rFonts w:ascii="Consolas" w:eastAsia="Times New Roman" w:hAnsi="Consolas" w:cs="Times New Roman"/>
          <w:color w:val="008000"/>
          <w:sz w:val="18"/>
          <w:szCs w:val="18"/>
          <w:lang w:val="en-IN" w:eastAsia="en-IN"/>
        </w:rPr>
        <w:t># Process action</w:t>
      </w:r>
    </w:p>
    <w:p w14:paraId="19CFED37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action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"Accept"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58CC28BA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  <w:proofErr w:type="gram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print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gramEnd"/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f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</w:t>
      </w:r>
      <w:r w:rsidRPr="00BF4E12">
        <w:rPr>
          <w:rFonts w:ascii="Consolas" w:eastAsia="Times New Roman" w:hAnsi="Consolas" w:cs="Times New Roman"/>
          <w:color w:val="EE0000"/>
          <w:sz w:val="18"/>
          <w:szCs w:val="18"/>
          <w:lang w:val="en-IN" w:eastAsia="en-IN"/>
        </w:rPr>
        <w:t>\</w:t>
      </w:r>
      <w:proofErr w:type="spellStart"/>
      <w:r w:rsidRPr="00BF4E12">
        <w:rPr>
          <w:rFonts w:ascii="Consolas" w:eastAsia="Times New Roman" w:hAnsi="Consolas" w:cs="Times New Roman"/>
          <w:color w:val="EE0000"/>
          <w:sz w:val="18"/>
          <w:szCs w:val="18"/>
          <w:lang w:val="en-IN" w:eastAsia="en-IN"/>
        </w:rPr>
        <w:t>n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Input</w:t>
      </w:r>
      <w:proofErr w:type="spellEnd"/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 xml:space="preserve"> string '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{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input_</w:t>
      </w:r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string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-</w:t>
      </w:r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1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}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' accepted!"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2B435EEF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return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True</w:t>
      </w:r>
    </w:p>
    <w:p w14:paraId="529DB7DC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</w:p>
    <w:p w14:paraId="07A3663E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proofErr w:type="spellStart"/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elif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action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proofErr w:type="gramEnd"/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0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]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'S'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  </w:t>
      </w:r>
      <w:r w:rsidRPr="00BF4E12">
        <w:rPr>
          <w:rFonts w:ascii="Consolas" w:eastAsia="Times New Roman" w:hAnsi="Consolas" w:cs="Times New Roman"/>
          <w:color w:val="008000"/>
          <w:sz w:val="18"/>
          <w:szCs w:val="18"/>
          <w:lang w:val="en-IN" w:eastAsia="en-IN"/>
        </w:rPr>
        <w:t># Shift</w:t>
      </w:r>
    </w:p>
    <w:p w14:paraId="2295FA8B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next_state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267F99"/>
          <w:sz w:val="18"/>
          <w:szCs w:val="18"/>
          <w:lang w:val="en-IN" w:eastAsia="en-IN"/>
        </w:rPr>
        <w:t>int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action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proofErr w:type="gramEnd"/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1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:])</w:t>
      </w:r>
    </w:p>
    <w:p w14:paraId="6EB96BCD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stack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append</w:t>
      </w:r>
      <w:proofErr w:type="spellEnd"/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current_symbol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5A699859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stack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append</w:t>
      </w:r>
      <w:proofErr w:type="spellEnd"/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next_state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2006785C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index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+=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1</w:t>
      </w:r>
    </w:p>
    <w:p w14:paraId="334415B9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</w:p>
    <w:p w14:paraId="56022BCE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proofErr w:type="spellStart"/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elif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action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proofErr w:type="gramEnd"/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0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]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'R'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  </w:t>
      </w:r>
      <w:r w:rsidRPr="00BF4E12">
        <w:rPr>
          <w:rFonts w:ascii="Consolas" w:eastAsia="Times New Roman" w:hAnsi="Consolas" w:cs="Times New Roman"/>
          <w:color w:val="008000"/>
          <w:sz w:val="18"/>
          <w:szCs w:val="18"/>
          <w:lang w:val="en-IN" w:eastAsia="en-IN"/>
        </w:rPr>
        <w:t># Reduce</w:t>
      </w:r>
    </w:p>
    <w:p w14:paraId="2C575042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rule_num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267F99"/>
          <w:sz w:val="18"/>
          <w:szCs w:val="18"/>
          <w:lang w:val="en-IN" w:eastAsia="en-IN"/>
        </w:rPr>
        <w:t>int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action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proofErr w:type="gramEnd"/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1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:])</w:t>
      </w:r>
    </w:p>
    <w:p w14:paraId="2CAEC653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lhs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,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rhs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numbered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_rules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rule_num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</w:t>
      </w:r>
    </w:p>
    <w:p w14:paraId="47FB2988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</w:p>
    <w:p w14:paraId="097515E9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not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hasattr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, 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'reductions'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):</w:t>
      </w:r>
    </w:p>
    <w:p w14:paraId="6BD63467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reductions</w:t>
      </w:r>
      <w:proofErr w:type="spellEnd"/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[]</w:t>
      </w:r>
    </w:p>
    <w:p w14:paraId="13A54C6E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</w:p>
    <w:p w14:paraId="4771D8EC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rhs_str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 xml:space="preserve">' </w:t>
      </w:r>
      <w:proofErr w:type="gramStart"/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'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join</w:t>
      </w:r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rhs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)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rhs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else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"ε"</w:t>
      </w:r>
    </w:p>
    <w:p w14:paraId="759BC214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reductions</w:t>
      </w:r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append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f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{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lhs</w:t>
      </w:r>
      <w:proofErr w:type="spellEnd"/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}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 xml:space="preserve"> -&gt;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{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rhs_str</w:t>
      </w:r>
      <w:proofErr w:type="spellEnd"/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}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73716C21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</w:p>
    <w:p w14:paraId="614E195C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for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_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gramStart"/>
      <w:r w:rsidRPr="00BF4E12">
        <w:rPr>
          <w:rFonts w:ascii="Consolas" w:eastAsia="Times New Roman" w:hAnsi="Consolas" w:cs="Times New Roman"/>
          <w:color w:val="267F99"/>
          <w:sz w:val="18"/>
          <w:szCs w:val="18"/>
          <w:lang w:val="en-IN" w:eastAsia="en-IN"/>
        </w:rPr>
        <w:t>range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gramEnd"/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2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*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len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rhs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)):</w:t>
      </w:r>
    </w:p>
    <w:p w14:paraId="0C2FC381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   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stack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pop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1F6BE09D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</w:p>
    <w:p w14:paraId="0894BC15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current_state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stack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proofErr w:type="gramEnd"/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-</w:t>
      </w:r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1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</w:t>
      </w:r>
    </w:p>
    <w:p w14:paraId="4D002B53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stack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append</w:t>
      </w:r>
      <w:proofErr w:type="spellEnd"/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lhs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1A8AE3C0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goto_col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parse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_table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'cols'</w:t>
      </w:r>
      <w:proofErr w:type="gramStart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].index</w:t>
      </w:r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lhs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5D4FF2FF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goto_state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267F99"/>
          <w:sz w:val="18"/>
          <w:szCs w:val="18"/>
          <w:lang w:val="en-IN" w:eastAsia="en-IN"/>
        </w:rPr>
        <w:t>int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self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parse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_table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'table</w:t>
      </w:r>
      <w:proofErr w:type="gramStart"/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'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][</w:t>
      </w:r>
      <w:proofErr w:type="spellStart"/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current_</w:t>
      </w:r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state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][</w:t>
      </w:r>
      <w:proofErr w:type="spellStart"/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goto_col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])</w:t>
      </w:r>
    </w:p>
    <w:p w14:paraId="5F2A0DF5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stack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append</w:t>
      </w:r>
      <w:proofErr w:type="spellEnd"/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goto_state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6B664A5D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proofErr w:type="spellStart"/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elif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' '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in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action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  </w:t>
      </w:r>
      <w:r w:rsidRPr="00BF4E12">
        <w:rPr>
          <w:rFonts w:ascii="Consolas" w:eastAsia="Times New Roman" w:hAnsi="Consolas" w:cs="Times New Roman"/>
          <w:color w:val="008000"/>
          <w:sz w:val="18"/>
          <w:szCs w:val="18"/>
          <w:lang w:val="en-IN" w:eastAsia="en-IN"/>
        </w:rPr>
        <w:t># Handle multiple actions (conflict)</w:t>
      </w:r>
    </w:p>
    <w:p w14:paraId="4E3FD43C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  <w:proofErr w:type="gram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print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spellStart"/>
      <w:proofErr w:type="gramEnd"/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f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"Error</w:t>
      </w:r>
      <w:proofErr w:type="spellEnd"/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 xml:space="preserve">: Conflict in parse table: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{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action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}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01BDE4C8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  <w:proofErr w:type="gram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print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spellStart"/>
      <w:proofErr w:type="gramEnd"/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f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"Input</w:t>
      </w:r>
      <w:proofErr w:type="spellEnd"/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 xml:space="preserve"> string '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{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input_</w:t>
      </w:r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string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[</w:t>
      </w:r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-</w:t>
      </w:r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1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}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' cannot be parsed unambiguously"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6CFE7E1B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    </w:t>
      </w: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return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FF"/>
          <w:sz w:val="18"/>
          <w:szCs w:val="18"/>
          <w:lang w:val="en-IN" w:eastAsia="en-IN"/>
        </w:rPr>
        <w:t>False</w:t>
      </w:r>
    </w:p>
    <w:p w14:paraId="7A38CD84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   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step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+=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1</w:t>
      </w:r>
    </w:p>
    <w:p w14:paraId="70312D86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</w:p>
    <w:p w14:paraId="29AC4F2A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AF00DB"/>
          <w:sz w:val="18"/>
          <w:szCs w:val="18"/>
          <w:lang w:val="en-IN" w:eastAsia="en-IN"/>
        </w:rPr>
        <w:t>if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__name__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"__main__"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:</w:t>
      </w:r>
    </w:p>
    <w:p w14:paraId="5265BDDF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rules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[</w:t>
      </w:r>
    </w:p>
    <w:p w14:paraId="2431F605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 xml:space="preserve">"S -&gt; C </w:t>
      </w:r>
      <w:proofErr w:type="spellStart"/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C</w:t>
      </w:r>
      <w:proofErr w:type="spellEnd"/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,</w:t>
      </w:r>
    </w:p>
    <w:p w14:paraId="2BB7E7C6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    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 xml:space="preserve">"C -&gt; c </w:t>
      </w:r>
      <w:proofErr w:type="spellStart"/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C</w:t>
      </w:r>
      <w:proofErr w:type="spellEnd"/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 xml:space="preserve"> | d"</w:t>
      </w:r>
    </w:p>
    <w:p w14:paraId="4943551F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    ]</w:t>
      </w:r>
    </w:p>
    <w:p w14:paraId="372556F6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non_terminals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[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'S'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, 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'C'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</w:t>
      </w:r>
    </w:p>
    <w:p w14:paraId="2E85E6E5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terminals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[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'c'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, 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'd'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]</w:t>
      </w:r>
    </w:p>
    <w:p w14:paraId="61F7BCA0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start_symbol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'S'</w:t>
      </w:r>
    </w:p>
    <w:p w14:paraId="780C335E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</w:t>
      </w:r>
    </w:p>
    <w:p w14:paraId="071B96E9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parser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267F99"/>
          <w:sz w:val="18"/>
          <w:szCs w:val="18"/>
          <w:lang w:val="en-IN" w:eastAsia="en-IN"/>
        </w:rPr>
        <w:t>SLRParser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gramEnd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rules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,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non_terminals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, </w:t>
      </w:r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terminals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,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start_symbol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48792290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parser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parse</w:t>
      </w:r>
      <w:proofErr w:type="spellEnd"/>
      <w:proofErr w:type="gram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()</w:t>
      </w:r>
    </w:p>
    <w:p w14:paraId="6A2FD7CF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</w:t>
      </w:r>
    </w:p>
    <w:p w14:paraId="487716CF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valid_input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</w:t>
      </w:r>
      <w:proofErr w:type="spellStart"/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cdd</w:t>
      </w:r>
      <w:proofErr w:type="spellEnd"/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</w:t>
      </w:r>
    </w:p>
    <w:p w14:paraId="1BB2F1A5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invalid_input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=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"ccc"</w:t>
      </w:r>
    </w:p>
    <w:p w14:paraId="3AED16BE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   </w:t>
      </w:r>
    </w:p>
    <w:p w14:paraId="348E3BA9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</w:t>
      </w:r>
      <w:proofErr w:type="gram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print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gramEnd"/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</w:t>
      </w:r>
      <w:r w:rsidRPr="00BF4E12">
        <w:rPr>
          <w:rFonts w:ascii="Consolas" w:eastAsia="Times New Roman" w:hAnsi="Consolas" w:cs="Times New Roman"/>
          <w:color w:val="EE0000"/>
          <w:sz w:val="18"/>
          <w:szCs w:val="18"/>
          <w:lang w:val="en-IN" w:eastAsia="en-IN"/>
        </w:rPr>
        <w:t>\n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+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"="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*</w:t>
      </w:r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50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4F93848E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</w:t>
      </w:r>
      <w:proofErr w:type="gram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print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gramEnd"/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 xml:space="preserve">"Testing 1st </w:t>
      </w:r>
      <w:proofErr w:type="gramStart"/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Input :</w:t>
      </w:r>
      <w:proofErr w:type="gramEnd"/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 xml:space="preserve"> "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69512455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parser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parse</w:t>
      </w:r>
      <w:proofErr w:type="gramEnd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_input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valid_input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68EBCE88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</w:t>
      </w:r>
    </w:p>
    <w:p w14:paraId="395F28B3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</w:t>
      </w:r>
      <w:proofErr w:type="gram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print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gramEnd"/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</w:t>
      </w:r>
      <w:r w:rsidRPr="00BF4E12">
        <w:rPr>
          <w:rFonts w:ascii="Consolas" w:eastAsia="Times New Roman" w:hAnsi="Consolas" w:cs="Times New Roman"/>
          <w:color w:val="EE0000"/>
          <w:sz w:val="18"/>
          <w:szCs w:val="18"/>
          <w:lang w:val="en-IN" w:eastAsia="en-IN"/>
        </w:rPr>
        <w:t>\n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+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 </w:t>
      </w:r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"="</w:t>
      </w:r>
      <w:r w:rsidRPr="00BF4E12">
        <w:rPr>
          <w:rFonts w:ascii="Consolas" w:eastAsia="Times New Roman" w:hAnsi="Consolas" w:cs="Times New Roman"/>
          <w:color w:val="000000"/>
          <w:sz w:val="18"/>
          <w:szCs w:val="18"/>
          <w:lang w:val="en-IN" w:eastAsia="en-IN"/>
        </w:rPr>
        <w:t>*</w:t>
      </w:r>
      <w:r w:rsidRPr="00BF4E12">
        <w:rPr>
          <w:rFonts w:ascii="Consolas" w:eastAsia="Times New Roman" w:hAnsi="Consolas" w:cs="Times New Roman"/>
          <w:color w:val="098658"/>
          <w:sz w:val="18"/>
          <w:szCs w:val="18"/>
          <w:lang w:val="en-IN" w:eastAsia="en-IN"/>
        </w:rPr>
        <w:t>50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12A92715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</w:t>
      </w:r>
      <w:proofErr w:type="gramStart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print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gramEnd"/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 xml:space="preserve">"Testing 2nd </w:t>
      </w:r>
      <w:proofErr w:type="gramStart"/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>Input :</w:t>
      </w:r>
      <w:proofErr w:type="gramEnd"/>
      <w:r w:rsidRPr="00BF4E12">
        <w:rPr>
          <w:rFonts w:ascii="Consolas" w:eastAsia="Times New Roman" w:hAnsi="Consolas" w:cs="Times New Roman"/>
          <w:color w:val="A31515"/>
          <w:sz w:val="18"/>
          <w:szCs w:val="18"/>
          <w:lang w:val="en-IN" w:eastAsia="en-IN"/>
        </w:rPr>
        <w:t xml:space="preserve"> "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7E4D121D" w14:textId="77777777" w:rsidR="00527A39" w:rsidRPr="00BF4E12" w:rsidRDefault="00527A39" w:rsidP="00527A3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</w:pP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 xml:space="preserve">    </w:t>
      </w:r>
      <w:proofErr w:type="spellStart"/>
      <w:proofErr w:type="gram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parser</w:t>
      </w:r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.</w:t>
      </w:r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parse</w:t>
      </w:r>
      <w:proofErr w:type="gramEnd"/>
      <w:r w:rsidRPr="00BF4E12">
        <w:rPr>
          <w:rFonts w:ascii="Consolas" w:eastAsia="Times New Roman" w:hAnsi="Consolas" w:cs="Times New Roman"/>
          <w:color w:val="795E26"/>
          <w:sz w:val="18"/>
          <w:szCs w:val="18"/>
          <w:lang w:val="en-IN" w:eastAsia="en-IN"/>
        </w:rPr>
        <w:t>_input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(</w:t>
      </w:r>
      <w:proofErr w:type="spellStart"/>
      <w:r w:rsidRPr="00BF4E12">
        <w:rPr>
          <w:rFonts w:ascii="Consolas" w:eastAsia="Times New Roman" w:hAnsi="Consolas" w:cs="Times New Roman"/>
          <w:color w:val="001080"/>
          <w:sz w:val="18"/>
          <w:szCs w:val="18"/>
          <w:lang w:val="en-IN" w:eastAsia="en-IN"/>
        </w:rPr>
        <w:t>invalid_input</w:t>
      </w:r>
      <w:proofErr w:type="spellEnd"/>
      <w:r w:rsidRPr="00BF4E12">
        <w:rPr>
          <w:rFonts w:ascii="Consolas" w:eastAsia="Times New Roman" w:hAnsi="Consolas" w:cs="Times New Roman"/>
          <w:color w:val="3B3B3B"/>
          <w:sz w:val="18"/>
          <w:szCs w:val="18"/>
          <w:lang w:val="en-IN" w:eastAsia="en-IN"/>
        </w:rPr>
        <w:t>)</w:t>
      </w:r>
    </w:p>
    <w:p w14:paraId="4DCB170F" w14:textId="77777777" w:rsidR="00402318" w:rsidRPr="00BF4E12" w:rsidRDefault="00402318" w:rsidP="00EB7C2B">
      <w:pPr>
        <w:rPr>
          <w:sz w:val="20"/>
          <w:szCs w:val="20"/>
        </w:rPr>
      </w:pPr>
    </w:p>
    <w:p w14:paraId="7E43CBE2" w14:textId="77777777" w:rsidR="00527A39" w:rsidRPr="00BF4E12" w:rsidRDefault="00527A39" w:rsidP="00EB7C2B">
      <w:pPr>
        <w:rPr>
          <w:sz w:val="20"/>
          <w:szCs w:val="20"/>
        </w:rPr>
      </w:pPr>
    </w:p>
    <w:p w14:paraId="09979C33" w14:textId="4360D102" w:rsidR="00527A39" w:rsidRPr="00BF4E12" w:rsidRDefault="00527A39" w:rsidP="008E39B2">
      <w:pPr>
        <w:pStyle w:val="Heading3"/>
        <w:jc w:val="left"/>
        <w:rPr>
          <w:sz w:val="20"/>
          <w:szCs w:val="20"/>
        </w:rPr>
      </w:pPr>
      <w:proofErr w:type="gramStart"/>
      <w:r w:rsidRPr="00BF4E12">
        <w:t>OUTPUT :</w:t>
      </w:r>
      <w:proofErr w:type="gramEnd"/>
      <w:r w:rsidRPr="00BF4E12">
        <w:t xml:space="preserve">  </w:t>
      </w:r>
    </w:p>
    <w:p w14:paraId="4EE4C0FC" w14:textId="77777777" w:rsidR="00527A39" w:rsidRPr="00BF4E12" w:rsidRDefault="00527A39" w:rsidP="00EB7C2B">
      <w:pPr>
        <w:rPr>
          <w:sz w:val="20"/>
          <w:szCs w:val="20"/>
        </w:rPr>
      </w:pPr>
    </w:p>
    <w:p w14:paraId="466463F5" w14:textId="10FCEFD5" w:rsidR="00527A39" w:rsidRPr="00BF4E12" w:rsidRDefault="00527A39" w:rsidP="00EB7C2B">
      <w:pPr>
        <w:rPr>
          <w:sz w:val="20"/>
          <w:szCs w:val="20"/>
        </w:rPr>
      </w:pPr>
      <w:r w:rsidRPr="00BF4E12">
        <w:rPr>
          <w:noProof/>
          <w:sz w:val="20"/>
          <w:szCs w:val="20"/>
        </w:rPr>
        <w:drawing>
          <wp:inline distT="0" distB="0" distL="0" distR="0" wp14:anchorId="0FA997D5" wp14:editId="3D85155A">
            <wp:extent cx="4699221" cy="2943106"/>
            <wp:effectExtent l="0" t="0" r="6350" b="0"/>
            <wp:docPr id="1871742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7427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48729" cy="297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289D" w14:textId="6E7267CA" w:rsidR="005D5819" w:rsidRDefault="00527A39" w:rsidP="00EB7C2B">
      <w:pPr>
        <w:rPr>
          <w:sz w:val="20"/>
          <w:szCs w:val="20"/>
        </w:rPr>
      </w:pPr>
      <w:r w:rsidRPr="00BF4E12">
        <w:rPr>
          <w:noProof/>
          <w:sz w:val="20"/>
          <w:szCs w:val="20"/>
        </w:rPr>
        <w:drawing>
          <wp:inline distT="0" distB="0" distL="0" distR="0" wp14:anchorId="7D001AAB" wp14:editId="7C217044">
            <wp:extent cx="4746928" cy="4236633"/>
            <wp:effectExtent l="0" t="0" r="0" b="0"/>
            <wp:docPr id="248239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23996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72111" cy="425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49A7B" w14:textId="77777777" w:rsidR="005D5819" w:rsidRDefault="005D5819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4EB770E2" w14:textId="77777777" w:rsidR="005D5819" w:rsidRDefault="005D5819" w:rsidP="00EB7C2B">
      <w:pPr>
        <w:rPr>
          <w:sz w:val="20"/>
          <w:szCs w:val="20"/>
        </w:rPr>
      </w:pPr>
    </w:p>
    <w:p w14:paraId="156656C6" w14:textId="3DC3AF26" w:rsidR="00527A39" w:rsidRPr="00BF4E12" w:rsidRDefault="00527A39" w:rsidP="00EB7C2B">
      <w:pPr>
        <w:rPr>
          <w:sz w:val="20"/>
          <w:szCs w:val="20"/>
        </w:rPr>
      </w:pPr>
      <w:r w:rsidRPr="00BF4E12">
        <w:rPr>
          <w:noProof/>
          <w:sz w:val="20"/>
          <w:szCs w:val="20"/>
        </w:rPr>
        <w:drawing>
          <wp:inline distT="0" distB="0" distL="0" distR="0" wp14:anchorId="75FBB0DB" wp14:editId="654885FA">
            <wp:extent cx="5160645" cy="1625393"/>
            <wp:effectExtent l="0" t="0" r="1905" b="0"/>
            <wp:docPr id="1271119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1198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25432" cy="164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AF45D" w14:textId="6408DBD9" w:rsidR="00527A39" w:rsidRPr="00BF4E12" w:rsidRDefault="00BC40BA" w:rsidP="00EB7C2B">
      <w:pPr>
        <w:rPr>
          <w:sz w:val="20"/>
          <w:szCs w:val="20"/>
        </w:rPr>
      </w:pPr>
      <w:r w:rsidRPr="00BF4E12">
        <w:rPr>
          <w:noProof/>
          <w:sz w:val="20"/>
          <w:szCs w:val="20"/>
        </w:rPr>
        <w:drawing>
          <wp:inline distT="0" distB="0" distL="0" distR="0" wp14:anchorId="698DB1FB" wp14:editId="0A6E8C00">
            <wp:extent cx="5160805" cy="3740150"/>
            <wp:effectExtent l="0" t="0" r="1905" b="0"/>
            <wp:docPr id="1229538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383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62839" cy="374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4E12">
        <w:rPr>
          <w:noProof/>
          <w:sz w:val="20"/>
          <w:szCs w:val="20"/>
        </w:rPr>
        <w:drawing>
          <wp:inline distT="0" distB="0" distL="0" distR="0" wp14:anchorId="42E70978" wp14:editId="2DE49D9A">
            <wp:extent cx="5160645" cy="2504824"/>
            <wp:effectExtent l="0" t="0" r="1905" b="0"/>
            <wp:docPr id="1147720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72051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66452" cy="250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7A39" w:rsidRPr="00BF4E12" w:rsidSect="00A61A31">
      <w:pgSz w:w="12240" w:h="15840" w:code="1"/>
      <w:pgMar w:top="720" w:right="720" w:bottom="0" w:left="720" w:header="0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508DD81" w14:textId="77777777" w:rsidR="009868CA" w:rsidRDefault="009868CA" w:rsidP="00E74B29">
      <w:r>
        <w:separator/>
      </w:r>
    </w:p>
  </w:endnote>
  <w:endnote w:type="continuationSeparator" w:id="0">
    <w:p w14:paraId="1A5E7905" w14:textId="77777777" w:rsidR="009868CA" w:rsidRDefault="009868CA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D3EA8C9" w14:textId="77777777" w:rsidR="009868CA" w:rsidRDefault="009868CA" w:rsidP="00E74B29">
      <w:r>
        <w:separator/>
      </w:r>
    </w:p>
  </w:footnote>
  <w:footnote w:type="continuationSeparator" w:id="0">
    <w:p w14:paraId="1C7776B7" w14:textId="77777777" w:rsidR="009868CA" w:rsidRDefault="009868CA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924954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attachedTemplate r:id="rId1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2446"/>
    <w:rsid w:val="00040B45"/>
    <w:rsid w:val="00086FA5"/>
    <w:rsid w:val="000E4641"/>
    <w:rsid w:val="00151F66"/>
    <w:rsid w:val="00177F8D"/>
    <w:rsid w:val="00185F4A"/>
    <w:rsid w:val="001D4ACF"/>
    <w:rsid w:val="001E097E"/>
    <w:rsid w:val="001F4B42"/>
    <w:rsid w:val="00231484"/>
    <w:rsid w:val="00241AD9"/>
    <w:rsid w:val="002D2200"/>
    <w:rsid w:val="00402318"/>
    <w:rsid w:val="0040564B"/>
    <w:rsid w:val="0048120C"/>
    <w:rsid w:val="004909D9"/>
    <w:rsid w:val="004C5781"/>
    <w:rsid w:val="00521481"/>
    <w:rsid w:val="00527A39"/>
    <w:rsid w:val="00536625"/>
    <w:rsid w:val="005725D7"/>
    <w:rsid w:val="005C300E"/>
    <w:rsid w:val="005D5819"/>
    <w:rsid w:val="005E598B"/>
    <w:rsid w:val="00665110"/>
    <w:rsid w:val="006709F1"/>
    <w:rsid w:val="006C60E6"/>
    <w:rsid w:val="007E7573"/>
    <w:rsid w:val="00837914"/>
    <w:rsid w:val="00874FE7"/>
    <w:rsid w:val="008B1564"/>
    <w:rsid w:val="008D2021"/>
    <w:rsid w:val="008E39B2"/>
    <w:rsid w:val="00952F7D"/>
    <w:rsid w:val="009868CA"/>
    <w:rsid w:val="009A38BA"/>
    <w:rsid w:val="00A61A31"/>
    <w:rsid w:val="00B43E11"/>
    <w:rsid w:val="00B77BDB"/>
    <w:rsid w:val="00B848B9"/>
    <w:rsid w:val="00BC1E80"/>
    <w:rsid w:val="00BC40BA"/>
    <w:rsid w:val="00BE53A3"/>
    <w:rsid w:val="00BF4E12"/>
    <w:rsid w:val="00C67829"/>
    <w:rsid w:val="00D02446"/>
    <w:rsid w:val="00D43125"/>
    <w:rsid w:val="00D66A3A"/>
    <w:rsid w:val="00DF198B"/>
    <w:rsid w:val="00E74B29"/>
    <w:rsid w:val="00EB7C2B"/>
    <w:rsid w:val="00F43D9E"/>
    <w:rsid w:val="00FB2F1A"/>
    <w:rsid w:val="1AA6BC83"/>
    <w:rsid w:val="1C272044"/>
    <w:rsid w:val="322767D6"/>
    <w:rsid w:val="35813D6C"/>
    <w:rsid w:val="39A4FAA8"/>
    <w:rsid w:val="3B9EB734"/>
    <w:rsid w:val="57D8812F"/>
    <w:rsid w:val="7553BB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CD4136"/>
  <w15:chartTrackingRefBased/>
  <w15:docId w15:val="{502A6A98-D92F-44B8-90C3-B3091495DF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ListParagraph">
    <w:name w:val="List Paragraph"/>
    <w:basedOn w:val="Normal"/>
    <w:uiPriority w:val="34"/>
    <w:semiHidden/>
    <w:qFormat/>
    <w:rsid w:val="00402318"/>
    <w:pPr>
      <w:ind w:left="720"/>
      <w:contextualSpacing/>
    </w:pPr>
  </w:style>
  <w:style w:type="paragraph" w:customStyle="1" w:styleId="msonormal0">
    <w:name w:val="msonormal"/>
    <w:basedOn w:val="Normal"/>
    <w:rsid w:val="00402318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38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89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4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4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9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5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8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4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6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1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2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7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0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6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6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2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9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5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4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2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4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4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7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7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9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4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3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1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4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2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8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5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8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0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7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7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4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45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06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0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8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0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7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0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5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3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2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8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9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9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8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8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6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4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4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0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2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7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6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9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5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7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1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4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5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1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4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6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9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4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6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0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2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1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1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5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7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6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8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1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1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1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6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1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6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9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7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2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amar%20Mittal\AppData\Roaming\Microsoft\Templates\Modern%20student%20report.dotx" TargetMode="External"/></Relationship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8" ma:contentTypeDescription="Create a new document." ma:contentTypeScope="" ma:versionID="60f5a4f2d2b0abadcf532d48ebf9cb71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7dd78129e6a1811f84807ad11c65153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  <xsd:element ref="ns2:MediaServiceObjectDetectorVersions" minOccurs="0"/>
                <xsd:element ref="ns2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  <xsd:element name="MediaServiceObjectDetectorVersions" ma:index="31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ystemTags" ma:index="32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B78500D-A232-473D-9323-B5F9BB259332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2.xml><?xml version="1.0" encoding="utf-8"?>
<ds:datastoreItem xmlns:ds="http://schemas.openxmlformats.org/officeDocument/2006/customXml" ds:itemID="{E5839996-CCC2-4B4B-BB45-A9C641419A3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3BB8769-E0A8-450B-A32F-AD36A1E5464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53</TotalTime>
  <Pages>12</Pages>
  <Words>2401</Words>
  <Characters>13690</Characters>
  <Application>Microsoft Office Word</Application>
  <DocSecurity>0</DocSecurity>
  <Lines>114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SAMAR MITTAL</dc:creator>
  <cp:keywords/>
  <dc:description/>
  <cp:lastModifiedBy>SAMAR MITTAL</cp:lastModifiedBy>
  <cp:revision>6</cp:revision>
  <dcterms:created xsi:type="dcterms:W3CDTF">2025-04-03T17:15:00Z</dcterms:created>
  <dcterms:modified xsi:type="dcterms:W3CDTF">2025-04-09T13:56:00Z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