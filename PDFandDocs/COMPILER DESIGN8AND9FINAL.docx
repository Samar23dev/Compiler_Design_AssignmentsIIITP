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6" Type="http://schemas.microsoft.com/office/2020/02/relationships/classificationlabels" Target="docMetadata/LabelInfo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14973" w14:textId="77777777" w:rsidR="00952F7D" w:rsidRPr="0063637C" w:rsidRDefault="00DF198B" w:rsidP="00DF198B">
      <w:pPr>
        <w:pStyle w:val="GraphicAnchor"/>
        <w:rPr>
          <w:sz w:val="18"/>
        </w:rPr>
      </w:pPr>
      <w:r w:rsidRPr="0063637C">
        <w:rPr>
          <w:noProof/>
          <w:sz w:val="18"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9F2DFC5" wp14:editId="357F5AC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63637C" w14:paraId="734E0435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43CB8F87" w14:textId="77777777" w:rsidR="00DF198B" w:rsidRPr="0063637C" w:rsidRDefault="00DF198B"/>
        </w:tc>
      </w:tr>
      <w:tr w:rsidR="00DF198B" w:rsidRPr="0063637C" w14:paraId="6EF1DD03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304611D" w14:textId="77777777" w:rsidR="00DF198B" w:rsidRPr="0063637C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A0E52C1" w14:textId="5820FC47" w:rsidR="00DF198B" w:rsidRPr="0063637C" w:rsidRDefault="00970F3C" w:rsidP="00EB7C2B">
            <w:pPr>
              <w:pStyle w:val="Heading1"/>
            </w:pPr>
            <w:r w:rsidRPr="0063637C">
              <w:t>COMPILER DESIGN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28978F4" w14:textId="77777777" w:rsidR="00DF198B" w:rsidRPr="0063637C" w:rsidRDefault="00DF198B"/>
        </w:tc>
      </w:tr>
      <w:tr w:rsidR="00DF198B" w:rsidRPr="0063637C" w14:paraId="625A93F1" w14:textId="77777777" w:rsidTr="00EB7C2B">
        <w:trPr>
          <w:trHeight w:val="1837"/>
        </w:trPr>
        <w:tc>
          <w:tcPr>
            <w:tcW w:w="1170" w:type="dxa"/>
          </w:tcPr>
          <w:p w14:paraId="4FB8BB05" w14:textId="77777777" w:rsidR="00DF198B" w:rsidRPr="0063637C" w:rsidRDefault="00DF198B"/>
        </w:tc>
        <w:tc>
          <w:tcPr>
            <w:tcW w:w="8460" w:type="dxa"/>
            <w:gridSpan w:val="7"/>
          </w:tcPr>
          <w:p w14:paraId="7CEB9431" w14:textId="77777777" w:rsidR="00DF198B" w:rsidRPr="0063637C" w:rsidRDefault="00DF198B"/>
        </w:tc>
        <w:tc>
          <w:tcPr>
            <w:tcW w:w="1160" w:type="dxa"/>
          </w:tcPr>
          <w:p w14:paraId="74A112C9" w14:textId="77777777" w:rsidR="00DF198B" w:rsidRPr="0063637C" w:rsidRDefault="00DF198B"/>
        </w:tc>
      </w:tr>
      <w:tr w:rsidR="00DF198B" w:rsidRPr="0063637C" w14:paraId="2AEBC8A5" w14:textId="77777777" w:rsidTr="00EB7C2B">
        <w:trPr>
          <w:trHeight w:val="929"/>
        </w:trPr>
        <w:tc>
          <w:tcPr>
            <w:tcW w:w="2397" w:type="dxa"/>
            <w:gridSpan w:val="4"/>
          </w:tcPr>
          <w:p w14:paraId="47EA662F" w14:textId="77777777" w:rsidR="00DF198B" w:rsidRPr="0063637C" w:rsidRDefault="00DF198B"/>
        </w:tc>
        <w:tc>
          <w:tcPr>
            <w:tcW w:w="5995" w:type="dxa"/>
            <w:shd w:val="clear" w:color="auto" w:fill="FFFFFF" w:themeFill="background1"/>
          </w:tcPr>
          <w:p w14:paraId="065EE68E" w14:textId="77777777" w:rsidR="00DF198B" w:rsidRPr="0063637C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1BF8206" w14:textId="77777777" w:rsidR="00DF198B" w:rsidRPr="0063637C" w:rsidRDefault="00DF198B"/>
        </w:tc>
      </w:tr>
      <w:tr w:rsidR="00DF198B" w:rsidRPr="0063637C" w14:paraId="061A040D" w14:textId="77777777" w:rsidTr="00EB7C2B">
        <w:trPr>
          <w:trHeight w:val="1460"/>
        </w:trPr>
        <w:tc>
          <w:tcPr>
            <w:tcW w:w="2397" w:type="dxa"/>
            <w:gridSpan w:val="4"/>
          </w:tcPr>
          <w:p w14:paraId="327D18B8" w14:textId="77777777" w:rsidR="00DF198B" w:rsidRPr="0063637C" w:rsidRDefault="00DF198B"/>
        </w:tc>
        <w:tc>
          <w:tcPr>
            <w:tcW w:w="5995" w:type="dxa"/>
            <w:shd w:val="clear" w:color="auto" w:fill="FFFFFF" w:themeFill="background1"/>
          </w:tcPr>
          <w:p w14:paraId="042A0CDC" w14:textId="77777777" w:rsidR="00D02446" w:rsidRPr="0063637C" w:rsidRDefault="00D02446" w:rsidP="00D02446">
            <w:pPr>
              <w:pStyle w:val="Heading2"/>
            </w:pPr>
            <w:r w:rsidRPr="0063637C">
              <w:t>SUBMITTED BY:</w:t>
            </w:r>
          </w:p>
        </w:tc>
        <w:tc>
          <w:tcPr>
            <w:tcW w:w="2398" w:type="dxa"/>
            <w:gridSpan w:val="4"/>
          </w:tcPr>
          <w:p w14:paraId="5C3C085F" w14:textId="77777777" w:rsidR="00DF198B" w:rsidRPr="0063637C" w:rsidRDefault="00DF198B"/>
        </w:tc>
      </w:tr>
      <w:tr w:rsidR="00DF198B" w:rsidRPr="0063637C" w14:paraId="3E3BE3A2" w14:textId="77777777" w:rsidTr="00EB7C2B">
        <w:trPr>
          <w:trHeight w:val="7176"/>
        </w:trPr>
        <w:tc>
          <w:tcPr>
            <w:tcW w:w="2397" w:type="dxa"/>
            <w:gridSpan w:val="4"/>
          </w:tcPr>
          <w:p w14:paraId="2F1A0A8A" w14:textId="77777777" w:rsidR="00DF198B" w:rsidRPr="0063637C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1513233B" w14:textId="77777777" w:rsidR="00D02446" w:rsidRPr="0063637C" w:rsidRDefault="00D02446" w:rsidP="00D02446">
            <w:pPr>
              <w:pStyle w:val="Heading1"/>
            </w:pPr>
            <w:r w:rsidRPr="0063637C">
              <w:t>SAMAR MITTAL</w:t>
            </w:r>
          </w:p>
          <w:p w14:paraId="1A3B52C5" w14:textId="77777777" w:rsidR="00D02446" w:rsidRPr="0063637C" w:rsidRDefault="00D02446" w:rsidP="00D02446">
            <w:pPr>
              <w:pStyle w:val="Heading1"/>
            </w:pPr>
            <w:r w:rsidRPr="0063637C">
              <w:t>MIS: 112315159</w:t>
            </w:r>
          </w:p>
          <w:p w14:paraId="70E31C37" w14:textId="77777777" w:rsidR="00D02446" w:rsidRPr="0063637C" w:rsidRDefault="00D02446" w:rsidP="00D02446"/>
          <w:p w14:paraId="53BE6337" w14:textId="77777777" w:rsidR="00D02446" w:rsidRPr="0063637C" w:rsidRDefault="00D02446" w:rsidP="00D02446"/>
          <w:p w14:paraId="49F10AEC" w14:textId="77777777" w:rsidR="00D02446" w:rsidRPr="0063637C" w:rsidRDefault="00D02446" w:rsidP="00D02446"/>
          <w:p w14:paraId="3F3CE6B0" w14:textId="77777777" w:rsidR="00D02446" w:rsidRPr="0063637C" w:rsidRDefault="00D02446" w:rsidP="00D02446"/>
          <w:p w14:paraId="1E6AB772" w14:textId="77777777" w:rsidR="00D02446" w:rsidRPr="0063637C" w:rsidRDefault="00D02446" w:rsidP="00D02446"/>
          <w:p w14:paraId="7F0C4B28" w14:textId="77777777" w:rsidR="00D02446" w:rsidRPr="0063637C" w:rsidRDefault="00D02446" w:rsidP="00D02446"/>
          <w:p w14:paraId="15AC26F5" w14:textId="77777777" w:rsidR="00D02446" w:rsidRPr="0063637C" w:rsidRDefault="00D02446" w:rsidP="00D02446">
            <w:pPr>
              <w:pStyle w:val="Heading2"/>
            </w:pPr>
            <w:r w:rsidRPr="0063637C">
              <w:t>FACULTY:</w:t>
            </w:r>
          </w:p>
          <w:p w14:paraId="08607C87" w14:textId="77777777" w:rsidR="00D02446" w:rsidRPr="0063637C" w:rsidRDefault="00D02446" w:rsidP="00970F3C">
            <w:pPr>
              <w:pStyle w:val="Heading1"/>
            </w:pPr>
            <w:r w:rsidRPr="0063637C">
              <w:t>DR MAYANK LOVANSHI</w:t>
            </w:r>
          </w:p>
          <w:p w14:paraId="3255F0BB" w14:textId="55CC0159" w:rsidR="0063637C" w:rsidRPr="0063637C" w:rsidRDefault="0063637C" w:rsidP="0063637C">
            <w:pPr>
              <w:pStyle w:val="Heading1"/>
            </w:pPr>
            <w:r w:rsidRPr="0063637C">
              <w:t xml:space="preserve">&amp; DR KAPTAN SINGH </w:t>
            </w:r>
          </w:p>
          <w:p w14:paraId="13B2182B" w14:textId="77777777" w:rsidR="0063637C" w:rsidRPr="0063637C" w:rsidRDefault="0063637C" w:rsidP="0063637C"/>
          <w:p w14:paraId="7895E935" w14:textId="77777777" w:rsidR="00D02446" w:rsidRPr="0063637C" w:rsidRDefault="00D02446" w:rsidP="00D02446"/>
        </w:tc>
        <w:tc>
          <w:tcPr>
            <w:tcW w:w="2398" w:type="dxa"/>
            <w:gridSpan w:val="4"/>
          </w:tcPr>
          <w:p w14:paraId="2A208FDD" w14:textId="77777777" w:rsidR="00DF198B" w:rsidRPr="0063637C" w:rsidRDefault="00DF198B" w:rsidP="00DF198B">
            <w:pPr>
              <w:jc w:val="center"/>
            </w:pPr>
          </w:p>
        </w:tc>
      </w:tr>
      <w:tr w:rsidR="00DF198B" w:rsidRPr="0063637C" w14:paraId="680502EC" w14:textId="77777777" w:rsidTr="00EB7C2B">
        <w:tc>
          <w:tcPr>
            <w:tcW w:w="2340" w:type="dxa"/>
            <w:gridSpan w:val="3"/>
          </w:tcPr>
          <w:p w14:paraId="1A98893B" w14:textId="77777777" w:rsidR="00DF198B" w:rsidRPr="0063637C" w:rsidRDefault="00DF198B"/>
        </w:tc>
        <w:tc>
          <w:tcPr>
            <w:tcW w:w="6120" w:type="dxa"/>
            <w:gridSpan w:val="3"/>
          </w:tcPr>
          <w:p w14:paraId="68D56BEE" w14:textId="77777777" w:rsidR="00DF198B" w:rsidRPr="0063637C" w:rsidRDefault="00DF198B"/>
        </w:tc>
        <w:tc>
          <w:tcPr>
            <w:tcW w:w="2330" w:type="dxa"/>
            <w:gridSpan w:val="3"/>
          </w:tcPr>
          <w:p w14:paraId="5E9A7EF2" w14:textId="77777777" w:rsidR="00DF198B" w:rsidRPr="0063637C" w:rsidRDefault="00DF198B"/>
        </w:tc>
      </w:tr>
    </w:tbl>
    <w:p w14:paraId="234DFEFD" w14:textId="77777777" w:rsidR="00DF198B" w:rsidRPr="0063637C" w:rsidRDefault="00DF198B"/>
    <w:p w14:paraId="023BEEEE" w14:textId="77777777" w:rsidR="00DF198B" w:rsidRPr="0063637C" w:rsidRDefault="00DF198B" w:rsidP="002D2200">
      <w:pPr>
        <w:pStyle w:val="GraphicAnchor"/>
        <w:rPr>
          <w:sz w:val="18"/>
        </w:rPr>
      </w:pPr>
    </w:p>
    <w:p w14:paraId="5049CAB8" w14:textId="77777777" w:rsidR="00EB7C2B" w:rsidRPr="0063637C" w:rsidRDefault="00EB7C2B" w:rsidP="00EB7C2B"/>
    <w:p w14:paraId="34109671" w14:textId="77777777" w:rsidR="00970F3C" w:rsidRPr="0063637C" w:rsidRDefault="00970F3C" w:rsidP="00EB7C2B"/>
    <w:p w14:paraId="67FC06F3" w14:textId="39BC3296" w:rsidR="00970F3C" w:rsidRPr="0063637C" w:rsidRDefault="00970F3C">
      <w:r w:rsidRPr="0063637C">
        <w:rPr>
          <w:noProof/>
        </w:rPr>
        <w:drawing>
          <wp:inline distT="0" distB="0" distL="0" distR="0" wp14:anchorId="4FFF451D" wp14:editId="2935518A">
            <wp:extent cx="6858000" cy="6448425"/>
            <wp:effectExtent l="0" t="0" r="0" b="9525"/>
            <wp:docPr id="81607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738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B5A4" w14:textId="77777777" w:rsidR="005B2F1F" w:rsidRPr="0063637C" w:rsidRDefault="005B2F1F"/>
    <w:p w14:paraId="7B529E5A" w14:textId="77777777" w:rsidR="00B9703E" w:rsidRPr="0063637C" w:rsidRDefault="00B9703E">
      <w:r w:rsidRPr="0063637C">
        <w:br w:type="page"/>
      </w:r>
    </w:p>
    <w:p w14:paraId="15535A4F" w14:textId="2B91ECB7" w:rsidR="00970F3C" w:rsidRPr="0063637C" w:rsidRDefault="00970F3C"/>
    <w:p w14:paraId="7EF5912F" w14:textId="23E033FC" w:rsidR="00970F3C" w:rsidRPr="0063637C" w:rsidRDefault="00970F3C" w:rsidP="00841764">
      <w:pPr>
        <w:pStyle w:val="Heading2"/>
      </w:pPr>
      <w:r w:rsidRPr="0063637C">
        <w:t xml:space="preserve">PYTHON </w:t>
      </w:r>
      <w:proofErr w:type="gramStart"/>
      <w:r w:rsidRPr="0063637C">
        <w:t>CODE :</w:t>
      </w:r>
      <w:proofErr w:type="gramEnd"/>
    </w:p>
    <w:p w14:paraId="254D359D" w14:textId="77777777" w:rsidR="00970F3C" w:rsidRPr="0063637C" w:rsidRDefault="00970F3C" w:rsidP="00EB7C2B"/>
    <w:p w14:paraId="5DFEE2D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</w:t>
      </w:r>
    </w:p>
    <w:p w14:paraId="165171C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4D86BC0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"+"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44E939F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]),</w:t>
      </w:r>
    </w:p>
    <w:p w14:paraId="4262244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4A17A12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[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"*"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'H'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078EF0D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"H"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[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11BA82D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"("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]), </w:t>
      </w:r>
    </w:p>
    <w:p w14:paraId="3B3A029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</w:p>
    <w:p w14:paraId="0CF2E4ED" w14:textId="7DBDCE81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5D4510D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"+"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"*"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"("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")"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"$"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3DA30F0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'G'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'H'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33841EA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[]</w:t>
      </w:r>
    </w:p>
    <w:p w14:paraId="6135CA8A" w14:textId="4C6FF2AE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{}, {}, {}</w:t>
      </w:r>
    </w:p>
    <w:p w14:paraId="67A7EB9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remove_left_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recursion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3007044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global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</w:p>
    <w:p w14:paraId="580939EC" w14:textId="2A6DAC19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[],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500041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CAA2C7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direct_recur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other_prod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[], []</w:t>
      </w:r>
    </w:p>
    <w:p w14:paraId="4778B4F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7CC3122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629BC19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   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direct_recur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other_prod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</w:p>
    <w:p w14:paraId="0C5DFDC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40F07636" w14:textId="5A816C75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   )</w:t>
      </w:r>
    </w:p>
    <w:p w14:paraId="63F3C19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not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direct_recur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956C51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other_prod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5B4CBB5F" w14:textId="2B106364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continue</w:t>
      </w:r>
    </w:p>
    <w:p w14:paraId="29BD1CF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"'"</w:t>
      </w:r>
    </w:p>
    <w:p w14:paraId="570C96A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8FB7E1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other_prod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0321563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recur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recur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direct_recur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30F5E46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]))</w:t>
      </w:r>
    </w:p>
    <w:p w14:paraId="644854D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</w:p>
    <w:p w14:paraId="45EC35B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extend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1D4A2D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new_symbols</w:t>
      </w:r>
      <w:proofErr w:type="spellEnd"/>
    </w:p>
    <w:p w14:paraId="2578D0C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"Grammar after removing left recursion:"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6EE29A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9BFB5F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→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AB4B29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133962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315485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remove_left_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factoring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02840A9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global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</w:p>
    <w:p w14:paraId="1E97216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[]</w:t>
      </w:r>
    </w:p>
    <w:p w14:paraId="26E9C23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</w:p>
    <w:p w14:paraId="70CBA4B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4F7C102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658456D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</w:p>
    <w:p w14:paraId="2104A2E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while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&lt;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49E9D96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range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)):</w:t>
      </w:r>
    </w:p>
    <w:p w14:paraId="2B46E0D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592CABC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_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</w:p>
    <w:p w14:paraId="21C73EC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3BF017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 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]))</w:t>
      </w:r>
    </w:p>
    <w:p w14:paraId="01A861D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:]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]))</w:t>
      </w:r>
    </w:p>
    <w:p w14:paraId="33BF2C2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:]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]))</w:t>
      </w:r>
    </w:p>
    <w:p w14:paraId="480CEDD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pop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30C4B9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pop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9BDE91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-=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</w:p>
    <w:p w14:paraId="05A387B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break</w:t>
      </w:r>
    </w:p>
    <w:p w14:paraId="6D99930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+=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</w:p>
    <w:p w14:paraId="75934E1F" w14:textId="6DC8C660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2F28DEE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clear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</w:t>
      </w:r>
    </w:p>
    <w:p w14:paraId="4DFCA75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extend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new_rules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0ABFFB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"Grammar after removing left factoring:"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17D937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98E94B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→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D283BB8" w14:textId="71E1189F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B87FBF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compute_first_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5ADA828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|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0BCD833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 </w:t>
      </w:r>
      <w:proofErr w:type="gramStart"/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630254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6013137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!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"$"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F2A9887" w14:textId="0E125F5D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].add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02A388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True</w:t>
      </w:r>
    </w:p>
    <w:p w14:paraId="2EC66EF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while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0D9B421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False</w:t>
      </w:r>
    </w:p>
    <w:p w14:paraId="184214D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3A272CD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original_size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</w:p>
    <w:p w14:paraId="0BF003A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==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1CA004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].add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D7A7ED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2F61A58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True</w:t>
      </w:r>
    </w:p>
    <w:p w14:paraId="5018CDB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6298C7D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not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A382FB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break</w:t>
      </w:r>
    </w:p>
    <w:p w14:paraId="788B75C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].update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!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932BF5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4AE266D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-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6A90D6F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].add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194BCA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|=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 &gt;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original_size</w:t>
      </w:r>
      <w:proofErr w:type="spellEnd"/>
    </w:p>
    <w:p w14:paraId="5215CEC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9AA4AB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compute_follow_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050003B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6C9BBC7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setdefault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gramStart"/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</w:p>
    <w:p w14:paraId="2D9A803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"E"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].add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"$"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B35AD6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549FFB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True</w:t>
      </w:r>
    </w:p>
    <w:p w14:paraId="32E3EB4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while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6CC57D2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False</w:t>
      </w:r>
    </w:p>
    <w:p w14:paraId="6F5FE94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4D85695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index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enumerate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1227F88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2275B0B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original_size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</w:p>
    <w:p w14:paraId="1809A21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True</w:t>
      </w:r>
    </w:p>
    <w:p w14:paraId="449B3F7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next_symbol_index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range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index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)):</w:t>
      </w:r>
    </w:p>
    <w:p w14:paraId="12DF8C0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not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250BDEC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break</w:t>
      </w:r>
    </w:p>
    <w:p w14:paraId="536E6A4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].update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next_symbol_index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]] -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4DEF4A6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next_symbol_index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]]</w:t>
      </w:r>
    </w:p>
    <w:p w14:paraId="7005545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nullable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index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-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782478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].update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</w:p>
    <w:p w14:paraId="7BFFEF6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changed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|=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]) &gt;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original_size</w:t>
      </w:r>
      <w:proofErr w:type="spellEnd"/>
    </w:p>
    <w:p w14:paraId="2490DE1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4A5333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construct_parse_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30AB499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transformed_rules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3632A93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5092F69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first_production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310A63CF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76A3C01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first_production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gramStart"/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union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</w:p>
    <w:p w14:paraId="030CD53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    *(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]] -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}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range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all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j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range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)))</w:t>
      </w:r>
    </w:p>
    <w:p w14:paraId="1E5BCAD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           )</w:t>
      </w:r>
    </w:p>
    <w:p w14:paraId="42814E4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all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!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75A414A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proofErr w:type="spellStart"/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first_production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add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2B8A92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</w:p>
    <w:p w14:paraId="713EF5D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first_production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- 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}:</w:t>
      </w:r>
    </w:p>
    <w:p w14:paraId="176A38C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)] 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</w:p>
    <w:p w14:paraId="61113E4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6D8EF9A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210CE0B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left_side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)] 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right_side</w:t>
      </w:r>
      <w:proofErr w:type="spellEnd"/>
    </w:p>
    <w:p w14:paraId="0615FDB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4B212A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0E82F9C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"SYMBOLS"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Start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10}{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"FIRST"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Start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10}{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"FOLLOW"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:&lt;10}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1B4D7A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21C105E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Start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10}{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',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sorted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first_set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:&lt;10}{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',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sorted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follow_set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10}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50BE3D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4301A5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46FBC7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print_parse_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3D9E364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"Predictive Parsing Table:</w:t>
      </w:r>
      <w:r w:rsidRPr="00452E15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\n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9948D0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"NT/T"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 +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list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2F3BDA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row_format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{:&lt;12}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BBEB33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format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format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(*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</w:p>
    <w:p w14:paraId="0DEE03C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"-"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(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)))</w:t>
      </w:r>
    </w:p>
    <w:p w14:paraId="7F137EC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</w:p>
    <w:p w14:paraId="29F436F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8EDA07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6F30A21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37C6DEB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→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35AD94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format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format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(*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row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</w:p>
    <w:p w14:paraId="2F4EB850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"-"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(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12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header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)))</w:t>
      </w:r>
    </w:p>
    <w:p w14:paraId="7A01930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97255B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def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parse_input_string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224E8C1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"$"</w:t>
      </w:r>
    </w:p>
    <w:p w14:paraId="3A60526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"$"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1C46E8C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</w:p>
    <w:p w14:paraId="675DEC1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"Parsing</w:t>
      </w:r>
      <w:proofErr w:type="spell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: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[:-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\</w:t>
      </w:r>
      <w:proofErr w:type="gramEnd"/>
      <w:r w:rsidRPr="00452E15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n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936421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'Stack'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Start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30}{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'Input'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Start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20}{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'Action'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1920DC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"="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70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B273F3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BB11C7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while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349DC1E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current_input_symbol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-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],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].</w:t>
      </w:r>
      <w:proofErr w:type="spell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startswith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23243EAB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:&lt;30}{</w:t>
      </w:r>
      <w:proofErr w:type="spellStart"/>
      <w:proofErr w:type="gramEnd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:]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:&lt;</w:t>
      </w:r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20}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end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084DCBE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4154ED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tokens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current_input_symbol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007DBA6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parse_stack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pop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2652C1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+=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</w:p>
    <w:p w14:paraId="2E59D91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"Match</w:t>
      </w:r>
      <w:proofErr w:type="spell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7EAC95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elif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53AAAA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parse_stack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pop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6B0B9C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"Pop 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4D3F89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proofErr w:type="spellStart"/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elif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symbols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and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current_input_symbol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2F45E8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production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current_input_symbol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)]</w:t>
      </w:r>
    </w:p>
    <w:p w14:paraId="43DBE25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spellStart"/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parse_stack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pop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58740B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production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proofErr w:type="gramStart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 !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=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"#"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10CB1BF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267F99"/>
          <w:sz w:val="21"/>
          <w:szCs w:val="21"/>
          <w:lang w:val="en-IN" w:eastAsia="en-IN"/>
        </w:rPr>
        <w:t>reversed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production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):</w:t>
      </w:r>
    </w:p>
    <w:p w14:paraId="5AFC273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parse_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stack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append</w:t>
      </w:r>
      <w:proofErr w:type="spellEnd"/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symbol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67894E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→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production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AF5902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29A7018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"Error</w:t>
      </w:r>
      <w:proofErr w:type="spell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: No entry for 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top_of_stack</w:t>
      </w:r>
      <w:proofErr w:type="spell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current_input_symbol</w:t>
      </w:r>
      <w:proofErr w:type="spell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)"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6F27316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    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False</w:t>
      </w:r>
    </w:p>
    <w:p w14:paraId="1E35BAB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</w:p>
    <w:p w14:paraId="0E486F9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return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input_index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==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len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BED0843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F62AC1D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"Original Grammar:"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77189BC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rule_set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</w:p>
    <w:p w14:paraId="49BDC9C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→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</w:t>
      </w:r>
      <w:proofErr w:type="gram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</w:t>
      </w:r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join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rule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  <w:proofErr w:type="gramEnd"/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])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0F311B8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7FB705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410E7A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remove_left_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recursion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779316A1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remove_left_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factoring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0D80417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compute_first_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A21CBE2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compute_follow_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D977BA9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construct_parse_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76FE51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sets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AB3EC3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print_parse_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table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379931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A0C60B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for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test_string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in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[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id+id</w:t>
      </w:r>
      <w:proofErr w:type="spell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*id"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"id+*id"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]:</w:t>
      </w:r>
    </w:p>
    <w:p w14:paraId="17E6853A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\</w:t>
      </w:r>
      <w:proofErr w:type="spellStart"/>
      <w:r w:rsidRPr="00452E15">
        <w:rPr>
          <w:rFonts w:ascii="Consolas" w:eastAsia="Times New Roman" w:hAnsi="Consolas" w:cs="Times New Roman"/>
          <w:color w:val="EE0000"/>
          <w:sz w:val="21"/>
          <w:szCs w:val="21"/>
          <w:lang w:val="en-IN" w:eastAsia="en-IN"/>
        </w:rPr>
        <w:t>n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Input</w:t>
      </w:r>
      <w:proofErr w:type="spell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 '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test_string</w:t>
      </w:r>
      <w:proofErr w:type="spellEnd"/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 xml:space="preserve">' is 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{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'accepted'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if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proofErr w:type="spell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parse_input_string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r w:rsidRPr="00452E15">
        <w:rPr>
          <w:rFonts w:ascii="Consolas" w:eastAsia="Times New Roman" w:hAnsi="Consolas" w:cs="Times New Roman"/>
          <w:color w:val="001080"/>
          <w:sz w:val="21"/>
          <w:szCs w:val="21"/>
          <w:lang w:val="en-IN" w:eastAsia="en-IN"/>
        </w:rPr>
        <w:t>test_string</w:t>
      </w:r>
      <w:proofErr w:type="spellEnd"/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) </w:t>
      </w:r>
      <w:r w:rsidRPr="00452E15">
        <w:rPr>
          <w:rFonts w:ascii="Consolas" w:eastAsia="Times New Roman" w:hAnsi="Consolas" w:cs="Times New Roman"/>
          <w:color w:val="AF00DB"/>
          <w:sz w:val="21"/>
          <w:szCs w:val="21"/>
          <w:lang w:val="en-IN" w:eastAsia="en-IN"/>
        </w:rPr>
        <w:t>else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'not accepted'</w:t>
      </w:r>
      <w:r w:rsidRPr="00452E15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191BF84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    </w:t>
      </w:r>
      <w:proofErr w:type="gramStart"/>
      <w:r w:rsidRPr="00452E15">
        <w:rPr>
          <w:rFonts w:ascii="Consolas" w:eastAsia="Times New Roman" w:hAnsi="Consolas" w:cs="Times New Roman"/>
          <w:color w:val="795E26"/>
          <w:sz w:val="21"/>
          <w:szCs w:val="21"/>
          <w:lang w:val="en-IN" w:eastAsia="en-IN"/>
        </w:rPr>
        <w:t>print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452E15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"-"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* </w:t>
      </w:r>
      <w:r w:rsidRPr="00452E15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50</w:t>
      </w:r>
      <w:r w:rsidRPr="00452E15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F6CDC55" w14:textId="77777777" w:rsidR="00452E15" w:rsidRPr="00452E15" w:rsidRDefault="00452E15" w:rsidP="00452E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3D726E6" w14:textId="77777777" w:rsidR="00970F3C" w:rsidRPr="00452E15" w:rsidRDefault="00970F3C" w:rsidP="00970F3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2"/>
          <w:szCs w:val="22"/>
          <w:lang w:val="en-IN" w:eastAsia="en-IN"/>
        </w:rPr>
      </w:pPr>
    </w:p>
    <w:p w14:paraId="00C20684" w14:textId="77777777" w:rsidR="00970F3C" w:rsidRPr="0063637C" w:rsidRDefault="00970F3C" w:rsidP="00970F3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2"/>
          <w:szCs w:val="22"/>
          <w:lang w:val="en-IN" w:eastAsia="en-IN"/>
        </w:rPr>
      </w:pPr>
    </w:p>
    <w:p w14:paraId="4155493C" w14:textId="2381E753" w:rsidR="00613093" w:rsidRPr="0063637C" w:rsidRDefault="00970F3C" w:rsidP="00452E15">
      <w:pPr>
        <w:pStyle w:val="Heading2"/>
      </w:pPr>
      <w:proofErr w:type="gramStart"/>
      <w:r w:rsidRPr="0063637C">
        <w:t>OUTPUT :</w:t>
      </w:r>
      <w:proofErr w:type="gramEnd"/>
      <w:r w:rsidRPr="0063637C">
        <w:t xml:space="preserve"> </w:t>
      </w:r>
    </w:p>
    <w:p w14:paraId="6A66848C" w14:textId="77777777" w:rsidR="00613093" w:rsidRPr="0063637C" w:rsidRDefault="00613093" w:rsidP="00613093"/>
    <w:p w14:paraId="36089C97" w14:textId="77777777" w:rsidR="00613093" w:rsidRPr="0063637C" w:rsidRDefault="00613093" w:rsidP="00613093"/>
    <w:p w14:paraId="0C2E46FC" w14:textId="670D2371" w:rsidR="00970F3C" w:rsidRPr="0063637C" w:rsidRDefault="00452E15" w:rsidP="00EB7C2B">
      <w:r w:rsidRPr="00452E15">
        <w:rPr>
          <w:noProof/>
        </w:rPr>
        <w:drawing>
          <wp:inline distT="0" distB="0" distL="0" distR="0" wp14:anchorId="7E158C79" wp14:editId="74A37EE9">
            <wp:extent cx="6726803" cy="4833332"/>
            <wp:effectExtent l="0" t="0" r="0" b="5715"/>
            <wp:docPr id="181577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78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4809" cy="48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A061" w14:textId="0752074C" w:rsidR="00970F3C" w:rsidRPr="0063637C" w:rsidRDefault="00452E15">
      <w:r w:rsidRPr="00452E15">
        <w:rPr>
          <w:noProof/>
        </w:rPr>
        <w:drawing>
          <wp:inline distT="0" distB="0" distL="0" distR="0" wp14:anchorId="70EE9E69" wp14:editId="675FB116">
            <wp:extent cx="6900327" cy="3609893"/>
            <wp:effectExtent l="0" t="0" r="0" b="0"/>
            <wp:docPr id="82674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1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1264" cy="36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A81" w14:textId="28F2C82E" w:rsidR="00970F3C" w:rsidRPr="0063637C" w:rsidRDefault="00452E15" w:rsidP="00EB7C2B">
      <w:r w:rsidRPr="00452E15">
        <w:rPr>
          <w:noProof/>
        </w:rPr>
        <w:drawing>
          <wp:inline distT="0" distB="0" distL="0" distR="0" wp14:anchorId="01B59A9A" wp14:editId="291BAF09">
            <wp:extent cx="6858000" cy="4077335"/>
            <wp:effectExtent l="0" t="0" r="0" b="0"/>
            <wp:docPr id="203666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61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E15">
        <w:rPr>
          <w:noProof/>
        </w:rPr>
        <w:drawing>
          <wp:inline distT="0" distB="0" distL="0" distR="0" wp14:anchorId="04F651CC" wp14:editId="12F80C9C">
            <wp:extent cx="6858000" cy="3009900"/>
            <wp:effectExtent l="0" t="0" r="0" b="0"/>
            <wp:docPr id="8424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74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E05E" w14:textId="77777777" w:rsidR="00D0757A" w:rsidRPr="0063637C" w:rsidRDefault="00D0757A" w:rsidP="00EB7C2B"/>
    <w:p w14:paraId="5A178AB4" w14:textId="77777777" w:rsidR="00D0757A" w:rsidRPr="0063637C" w:rsidRDefault="00D0757A" w:rsidP="00EB7C2B"/>
    <w:p w14:paraId="50C67126" w14:textId="77777777" w:rsidR="00C6192C" w:rsidRPr="0063637C" w:rsidRDefault="00C6192C" w:rsidP="00EB7C2B"/>
    <w:p w14:paraId="537CE62D" w14:textId="77777777" w:rsidR="00251D99" w:rsidRPr="0063637C" w:rsidRDefault="00251D99" w:rsidP="00EB7C2B"/>
    <w:sectPr w:rsidR="00251D99" w:rsidRPr="0063637C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91A37" w14:textId="77777777" w:rsidR="00A962C9" w:rsidRDefault="00A962C9" w:rsidP="00E74B29">
      <w:r>
        <w:separator/>
      </w:r>
    </w:p>
  </w:endnote>
  <w:endnote w:type="continuationSeparator" w:id="0">
    <w:p w14:paraId="149894A7" w14:textId="77777777" w:rsidR="00A962C9" w:rsidRDefault="00A962C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647F96" w14:textId="77777777" w:rsidR="00A962C9" w:rsidRDefault="00A962C9" w:rsidP="00E74B29">
      <w:r>
        <w:separator/>
      </w:r>
    </w:p>
  </w:footnote>
  <w:footnote w:type="continuationSeparator" w:id="0">
    <w:p w14:paraId="6D15D9FD" w14:textId="77777777" w:rsidR="00A962C9" w:rsidRDefault="00A962C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446"/>
    <w:rsid w:val="000329A4"/>
    <w:rsid w:val="00086FA5"/>
    <w:rsid w:val="000E4641"/>
    <w:rsid w:val="00151F66"/>
    <w:rsid w:val="00177F8D"/>
    <w:rsid w:val="00185F4A"/>
    <w:rsid w:val="001E097E"/>
    <w:rsid w:val="001F4B42"/>
    <w:rsid w:val="00231484"/>
    <w:rsid w:val="00241AD9"/>
    <w:rsid w:val="00251D99"/>
    <w:rsid w:val="002B137D"/>
    <w:rsid w:val="002D2200"/>
    <w:rsid w:val="003003D0"/>
    <w:rsid w:val="0040564B"/>
    <w:rsid w:val="00452E15"/>
    <w:rsid w:val="0048120C"/>
    <w:rsid w:val="004909D9"/>
    <w:rsid w:val="004C5781"/>
    <w:rsid w:val="00521481"/>
    <w:rsid w:val="00543A79"/>
    <w:rsid w:val="005B2F1F"/>
    <w:rsid w:val="005E598B"/>
    <w:rsid w:val="00613093"/>
    <w:rsid w:val="0063637C"/>
    <w:rsid w:val="0066464C"/>
    <w:rsid w:val="00665110"/>
    <w:rsid w:val="006709F1"/>
    <w:rsid w:val="006929CF"/>
    <w:rsid w:val="006C60E6"/>
    <w:rsid w:val="007B47F8"/>
    <w:rsid w:val="007E7573"/>
    <w:rsid w:val="00837914"/>
    <w:rsid w:val="00841764"/>
    <w:rsid w:val="008574DE"/>
    <w:rsid w:val="00874FE7"/>
    <w:rsid w:val="008D2021"/>
    <w:rsid w:val="00952F7D"/>
    <w:rsid w:val="00970F3C"/>
    <w:rsid w:val="009A38BA"/>
    <w:rsid w:val="00A12590"/>
    <w:rsid w:val="00A143A3"/>
    <w:rsid w:val="00A61A31"/>
    <w:rsid w:val="00A962C9"/>
    <w:rsid w:val="00B43E11"/>
    <w:rsid w:val="00B9703E"/>
    <w:rsid w:val="00BC1E80"/>
    <w:rsid w:val="00BE53A3"/>
    <w:rsid w:val="00C14846"/>
    <w:rsid w:val="00C6192C"/>
    <w:rsid w:val="00C67829"/>
    <w:rsid w:val="00D02446"/>
    <w:rsid w:val="00D0757A"/>
    <w:rsid w:val="00D43125"/>
    <w:rsid w:val="00D50B87"/>
    <w:rsid w:val="00D651A7"/>
    <w:rsid w:val="00D66A3A"/>
    <w:rsid w:val="00DF198B"/>
    <w:rsid w:val="00E74B29"/>
    <w:rsid w:val="00EB7C2B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D0010"/>
  <w15:chartTrackingRefBased/>
  <w15:docId w15:val="{502A6A98-D92F-44B8-90C3-B3091495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msonormal0">
    <w:name w:val="msonormal"/>
    <w:basedOn w:val="Normal"/>
    <w:rsid w:val="00970F3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67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ar%20Mittal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31</TotalTime>
  <Pages>8</Pages>
  <Words>1174</Words>
  <Characters>6693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PYTHON CODE :</vt:lpstr>
      <vt:lpstr>        OUTPUT : </vt:lpstr>
    </vt:vector>
  </TitlesOfParts>
  <Company/>
  <LinksUpToDate>false</LinksUpToDate>
  <CharactersWithSpaces>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 MITTAL</dc:creator>
  <cp:keywords/>
  <dc:description/>
  <cp:lastModifiedBy>SAMAR MITTAL</cp:lastModifiedBy>
  <cp:revision>11</cp:revision>
  <cp:lastPrinted>2025-03-31T15:51:00Z</cp:lastPrinted>
  <dcterms:created xsi:type="dcterms:W3CDTF">2025-03-28T12:31:00Z</dcterms:created>
  <dcterms:modified xsi:type="dcterms:W3CDTF">2025-04-10T17:06:00Z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